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5B9A3" w14:textId="403D2DF0" w:rsidR="00A060E1" w:rsidRDefault="003B6BA7" w:rsidP="001B1BF0">
      <w:pPr>
        <w:pStyle w:val="Heading1"/>
      </w:pPr>
      <w:r>
        <w:t xml:space="preserve">JBoss </w:t>
      </w:r>
      <w:r w:rsidR="00F7043A">
        <w:t xml:space="preserve">Server </w:t>
      </w:r>
      <w:r>
        <w:t>setup instruction</w:t>
      </w:r>
      <w:r w:rsidR="00BF7F90">
        <w:t xml:space="preserve"> using Vault</w:t>
      </w:r>
    </w:p>
    <w:p w14:paraId="5C4671B9" w14:textId="77777777" w:rsidR="00AE2A66" w:rsidRDefault="00AE2A66"/>
    <w:p w14:paraId="70C5B9A5" w14:textId="77777777" w:rsidR="003B6BA7" w:rsidRDefault="003B6BA7" w:rsidP="00515FF5">
      <w:pPr>
        <w:pStyle w:val="Heading2"/>
      </w:pPr>
      <w:r>
        <w:t>Servers:</w:t>
      </w:r>
    </w:p>
    <w:p w14:paraId="70C5B9A6" w14:textId="55E8C589" w:rsidR="00A870A0" w:rsidRDefault="00BF7F90">
      <w:r>
        <w:t>host</w:t>
      </w:r>
      <w:r w:rsidR="00515FF5">
        <w:t xml:space="preserve">1, </w:t>
      </w:r>
      <w:r>
        <w:t>host</w:t>
      </w:r>
      <w:r w:rsidR="00515FF5">
        <w:t>2</w:t>
      </w:r>
    </w:p>
    <w:p w14:paraId="70C5B9A8" w14:textId="77777777" w:rsidR="003B6BA7" w:rsidRDefault="003B6BA7"/>
    <w:p w14:paraId="70C5B9A9" w14:textId="5862CB99" w:rsidR="003B6BA7" w:rsidRDefault="00515FF5" w:rsidP="00515FF5">
      <w:pPr>
        <w:pStyle w:val="Heading2"/>
      </w:pPr>
      <w:r>
        <w:t>Prerequisite</w:t>
      </w:r>
    </w:p>
    <w:p w14:paraId="13BC8AFE" w14:textId="7645B8D7" w:rsidR="00CB1DEF" w:rsidRDefault="00CB1DEF" w:rsidP="003B6BA7">
      <w:pPr>
        <w:pStyle w:val="ListParagraph"/>
        <w:numPr>
          <w:ilvl w:val="0"/>
          <w:numId w:val="2"/>
        </w:numPr>
      </w:pPr>
      <w:r>
        <w:t>2 Unix machines (or virtual machine) running Linux or Solaris</w:t>
      </w:r>
    </w:p>
    <w:p w14:paraId="70C5B9AC" w14:textId="382EBB77" w:rsidR="003B6BA7" w:rsidRDefault="003D23A8" w:rsidP="003B6BA7">
      <w:pPr>
        <w:pStyle w:val="ListParagraph"/>
        <w:numPr>
          <w:ilvl w:val="0"/>
          <w:numId w:val="2"/>
        </w:numPr>
      </w:pPr>
      <w:r>
        <w:t xml:space="preserve">Create </w:t>
      </w:r>
      <w:r w:rsidR="00515FF5">
        <w:t xml:space="preserve">the </w:t>
      </w:r>
      <w:proofErr w:type="spellStart"/>
      <w:r w:rsidR="00515FF5">
        <w:t>unix</w:t>
      </w:r>
      <w:proofErr w:type="spellEnd"/>
      <w:r w:rsidR="00515FF5">
        <w:t xml:space="preserve"> </w:t>
      </w:r>
      <w:r w:rsidR="003B6BA7">
        <w:t>user</w:t>
      </w:r>
      <w:r>
        <w:t xml:space="preserve"> “</w:t>
      </w:r>
      <w:proofErr w:type="spellStart"/>
      <w:r w:rsidR="00BF7F90">
        <w:t>jboss</w:t>
      </w:r>
      <w:proofErr w:type="spellEnd"/>
      <w:r>
        <w:t>”</w:t>
      </w:r>
    </w:p>
    <w:p w14:paraId="70C5B9AD" w14:textId="23307683" w:rsidR="003B6BA7" w:rsidRDefault="00C9541E" w:rsidP="003B6BA7">
      <w:pPr>
        <w:pStyle w:val="ListParagraph"/>
        <w:numPr>
          <w:ilvl w:val="0"/>
          <w:numId w:val="2"/>
        </w:numPr>
      </w:pPr>
      <w:r>
        <w:t xml:space="preserve">Mount </w:t>
      </w:r>
      <w:r w:rsidR="003B6BA7">
        <w:t>/opt/</w:t>
      </w:r>
      <w:proofErr w:type="spellStart"/>
      <w:r w:rsidR="00BF7F90">
        <w:t>jboss</w:t>
      </w:r>
      <w:proofErr w:type="spellEnd"/>
      <w:r w:rsidR="00BF7F90">
        <w:t>/</w:t>
      </w:r>
      <w:r w:rsidR="003D23A8">
        <w:t xml:space="preserve"> on </w:t>
      </w:r>
      <w:r w:rsidR="00BF7F90">
        <w:t xml:space="preserve">shared NAS </w:t>
      </w:r>
      <w:r w:rsidR="003D23A8">
        <w:t xml:space="preserve">from </w:t>
      </w:r>
      <w:r w:rsidR="00515FF5">
        <w:t xml:space="preserve">both </w:t>
      </w:r>
      <w:r w:rsidR="00BF7F90">
        <w:t>host</w:t>
      </w:r>
      <w:r w:rsidR="00540E90">
        <w:t xml:space="preserve">1, </w:t>
      </w:r>
      <w:r w:rsidR="00BF7F90">
        <w:t>host</w:t>
      </w:r>
      <w:r>
        <w:t>2</w:t>
      </w:r>
    </w:p>
    <w:p w14:paraId="70C5B9AE" w14:textId="78C059CD" w:rsidR="003B6BA7" w:rsidRDefault="003B6BA7" w:rsidP="003B6BA7">
      <w:pPr>
        <w:pStyle w:val="ListParagraph"/>
        <w:numPr>
          <w:ilvl w:val="0"/>
          <w:numId w:val="2"/>
        </w:numPr>
      </w:pPr>
      <w:r>
        <w:t xml:space="preserve">Set </w:t>
      </w:r>
      <w:r w:rsidR="00C9541E">
        <w:t xml:space="preserve">$HOME </w:t>
      </w:r>
      <w:r>
        <w:t>directory to /opt/</w:t>
      </w:r>
      <w:proofErr w:type="spellStart"/>
      <w:r w:rsidR="00BF7F90">
        <w:t>jboss</w:t>
      </w:r>
      <w:proofErr w:type="spellEnd"/>
      <w:r w:rsidR="00515FF5">
        <w:t xml:space="preserve"> for </w:t>
      </w:r>
      <w:proofErr w:type="spellStart"/>
      <w:r w:rsidR="00BF7F90">
        <w:t>jboss</w:t>
      </w:r>
      <w:proofErr w:type="spellEnd"/>
      <w:r w:rsidR="00515FF5">
        <w:t xml:space="preserve"> user</w:t>
      </w:r>
    </w:p>
    <w:p w14:paraId="4AA53C70" w14:textId="7CA1020A" w:rsidR="00B555E5" w:rsidRDefault="00BF7F90" w:rsidP="006B4AE6">
      <w:pPr>
        <w:pStyle w:val="ListParagraph"/>
        <w:numPr>
          <w:ilvl w:val="0"/>
          <w:numId w:val="2"/>
        </w:numPr>
      </w:pPr>
      <w:r>
        <w:t>host</w:t>
      </w:r>
      <w:r w:rsidR="006B4AE6">
        <w:t xml:space="preserve">1, </w:t>
      </w:r>
      <w:r>
        <w:t>host</w:t>
      </w:r>
      <w:r w:rsidR="00515FF5">
        <w:t xml:space="preserve">2 </w:t>
      </w:r>
      <w:r w:rsidR="003B6BA7">
        <w:t xml:space="preserve">should have </w:t>
      </w:r>
      <w:r>
        <w:t>at least 1</w:t>
      </w:r>
      <w:r w:rsidR="003B6BA7">
        <w:t xml:space="preserve"> IP address</w:t>
      </w:r>
      <w:r w:rsidR="00515FF5">
        <w:t>es</w:t>
      </w:r>
      <w:r>
        <w:t xml:space="preserve"> each</w:t>
      </w:r>
    </w:p>
    <w:p w14:paraId="048840D7" w14:textId="16EC3DD3" w:rsidR="00B5352F" w:rsidRDefault="00B5352F" w:rsidP="006B4AE6">
      <w:pPr>
        <w:pStyle w:val="ListParagraph"/>
        <w:numPr>
          <w:ilvl w:val="0"/>
          <w:numId w:val="2"/>
        </w:numPr>
      </w:pPr>
      <w:r>
        <w:t>Determine the name of the domain, refer as ${DOMAIN} in this doc</w:t>
      </w:r>
    </w:p>
    <w:p w14:paraId="132CA13F" w14:textId="77777777" w:rsidR="00B074DF" w:rsidRDefault="00B074DF" w:rsidP="00B074DF"/>
    <w:p w14:paraId="37D594A9" w14:textId="445D0019" w:rsidR="007E77D0" w:rsidRDefault="007E77D0" w:rsidP="00FF5029">
      <w:pPr>
        <w:pStyle w:val="Heading2"/>
      </w:pPr>
      <w:r>
        <w:t>Unix &amp; OVM Setup</w:t>
      </w:r>
    </w:p>
    <w:p w14:paraId="05572D31" w14:textId="1671CBE1" w:rsidR="007E77D0" w:rsidRDefault="006472BF" w:rsidP="00787ABC">
      <w:pPr>
        <w:pStyle w:val="ListParagraph"/>
        <w:numPr>
          <w:ilvl w:val="0"/>
          <w:numId w:val="2"/>
        </w:numPr>
      </w:pPr>
      <w:r>
        <w:t xml:space="preserve">Run “hostname –a” to verify it returns the value of </w:t>
      </w:r>
      <w:r w:rsidR="00BF7F90">
        <w:t>host1</w:t>
      </w:r>
      <w:r>
        <w:t xml:space="preserve">, </w:t>
      </w:r>
      <w:r w:rsidR="00BF7F90">
        <w:t>host</w:t>
      </w:r>
      <w:r>
        <w:t>2 respectively</w:t>
      </w:r>
    </w:p>
    <w:p w14:paraId="71BD4F51" w14:textId="1A93BD81" w:rsidR="006472BF" w:rsidRDefault="006472BF" w:rsidP="00787ABC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uname</w:t>
      </w:r>
      <w:proofErr w:type="spellEnd"/>
      <w:r>
        <w:t xml:space="preserve"> –n” to verify it returns the value of </w:t>
      </w:r>
      <w:r w:rsidR="00BF7F90">
        <w:t>host</w:t>
      </w:r>
      <w:r>
        <w:t xml:space="preserve">1, </w:t>
      </w:r>
      <w:r w:rsidR="00BF7F90">
        <w:t>host</w:t>
      </w:r>
      <w:r>
        <w:t xml:space="preserve">2 respectively.  The JBoss management startup/shutdown </w:t>
      </w:r>
      <w:proofErr w:type="spellStart"/>
      <w:proofErr w:type="gramStart"/>
      <w:r w:rsidR="00BF7F90">
        <w:t>unix</w:t>
      </w:r>
      <w:proofErr w:type="spellEnd"/>
      <w:proofErr w:type="gramEnd"/>
      <w:r w:rsidR="00BF7F90">
        <w:t xml:space="preserve"> shell </w:t>
      </w:r>
      <w:r>
        <w:t>script</w:t>
      </w:r>
      <w:r w:rsidR="007377B4">
        <w:t>s depend</w:t>
      </w:r>
      <w:r>
        <w:t xml:space="preserve"> on it.</w:t>
      </w:r>
    </w:p>
    <w:p w14:paraId="098CB081" w14:textId="2AAA9DD5" w:rsidR="006472BF" w:rsidRDefault="006472BF" w:rsidP="00787ABC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>
        <w:t>ulimit</w:t>
      </w:r>
      <w:proofErr w:type="spellEnd"/>
      <w:r>
        <w:t xml:space="preserve"> </w:t>
      </w:r>
      <w:r w:rsidR="007377B4">
        <w:t xml:space="preserve">for </w:t>
      </w:r>
      <w:proofErr w:type="spellStart"/>
      <w:r w:rsidR="00BF7F90">
        <w:t>jboss</w:t>
      </w:r>
      <w:proofErr w:type="spellEnd"/>
      <w:r w:rsidR="007377B4">
        <w:t xml:space="preserve"> user</w:t>
      </w:r>
      <w:r w:rsidR="00BF7F90">
        <w:t xml:space="preserve"> (for Linux)</w:t>
      </w:r>
    </w:p>
    <w:p w14:paraId="1AE228CB" w14:textId="6E724D12" w:rsidR="005C7B2D" w:rsidRDefault="006472BF" w:rsidP="00BF7F90">
      <w:pPr>
        <w:pStyle w:val="ListParagraph"/>
        <w:numPr>
          <w:ilvl w:val="0"/>
          <w:numId w:val="2"/>
        </w:numPr>
      </w:pPr>
      <w:r>
        <w:t xml:space="preserve">Increase </w:t>
      </w:r>
      <w:proofErr w:type="spellStart"/>
      <w:r>
        <w:t>nproc</w:t>
      </w:r>
      <w:proofErr w:type="spellEnd"/>
      <w:r w:rsidR="007377B4">
        <w:t xml:space="preserve"> for </w:t>
      </w:r>
      <w:proofErr w:type="spellStart"/>
      <w:r w:rsidR="00BF7F90">
        <w:t>jboss</w:t>
      </w:r>
      <w:proofErr w:type="spellEnd"/>
      <w:r w:rsidR="007377B4">
        <w:t xml:space="preserve"> user</w:t>
      </w:r>
      <w:r w:rsidR="00BF7F90">
        <w:t xml:space="preserve"> (for Linux)</w:t>
      </w:r>
    </w:p>
    <w:p w14:paraId="032706F7" w14:textId="77777777" w:rsidR="00FF5029" w:rsidRDefault="00FF5029" w:rsidP="00FF5029"/>
    <w:p w14:paraId="70C5B9D1" w14:textId="77777777" w:rsidR="00C8338B" w:rsidRDefault="00C8338B" w:rsidP="00FF5029">
      <w:pPr>
        <w:pStyle w:val="Heading2"/>
      </w:pPr>
      <w:r>
        <w:t>JBoss Installation</w:t>
      </w:r>
    </w:p>
    <w:p w14:paraId="155F9698" w14:textId="4E095600" w:rsidR="00F05ECD" w:rsidRDefault="00F05ECD" w:rsidP="007E77D0">
      <w:pPr>
        <w:pStyle w:val="ListParagraph"/>
        <w:numPr>
          <w:ilvl w:val="0"/>
          <w:numId w:val="7"/>
        </w:numPr>
      </w:pPr>
      <w:proofErr w:type="spellStart"/>
      <w:r>
        <w:t>Ssh</w:t>
      </w:r>
      <w:proofErr w:type="spellEnd"/>
      <w:r>
        <w:t xml:space="preserve"> into </w:t>
      </w:r>
      <w:r w:rsidR="00BF7F90">
        <w:t>host</w:t>
      </w:r>
      <w:r>
        <w:t>1</w:t>
      </w:r>
    </w:p>
    <w:p w14:paraId="5BB29534" w14:textId="5355EAAF" w:rsidR="007E77D0" w:rsidRDefault="006B4AE6" w:rsidP="007E77D0">
      <w:pPr>
        <w:pStyle w:val="ListParagraph"/>
        <w:numPr>
          <w:ilvl w:val="0"/>
          <w:numId w:val="7"/>
        </w:numPr>
      </w:pPr>
      <w:r>
        <w:t>Install JDK 1.7.0-51</w:t>
      </w:r>
      <w:r w:rsidR="007E77D0">
        <w:t xml:space="preserve"> as the default JDK</w:t>
      </w:r>
      <w:r w:rsidR="00C63D39">
        <w:t xml:space="preserve"> in </w:t>
      </w:r>
      <w:r w:rsidR="00C63D39" w:rsidRPr="00467D5F">
        <w:rPr>
          <w:rFonts w:ascii="Courier New" w:hAnsi="Courier New" w:cs="Courier New"/>
        </w:rPr>
        <w:t>/</w:t>
      </w:r>
      <w:proofErr w:type="spellStart"/>
      <w:r w:rsidR="00C63D39" w:rsidRPr="00467D5F">
        <w:rPr>
          <w:rFonts w:ascii="Courier New" w:hAnsi="Courier New" w:cs="Courier New"/>
        </w:rPr>
        <w:t>usr</w:t>
      </w:r>
      <w:proofErr w:type="spellEnd"/>
      <w:r w:rsidR="00C63D39" w:rsidRPr="00467D5F">
        <w:rPr>
          <w:rFonts w:ascii="Courier New" w:hAnsi="Courier New" w:cs="Courier New"/>
        </w:rPr>
        <w:t>/</w:t>
      </w:r>
      <w:proofErr w:type="spellStart"/>
      <w:r w:rsidR="00C63D39" w:rsidRPr="00467D5F">
        <w:rPr>
          <w:rFonts w:ascii="Courier New" w:hAnsi="Courier New" w:cs="Courier New"/>
        </w:rPr>
        <w:t>jdk</w:t>
      </w:r>
      <w:proofErr w:type="spellEnd"/>
      <w:r w:rsidR="00C63D39" w:rsidRPr="00467D5F">
        <w:rPr>
          <w:rFonts w:ascii="Courier New" w:hAnsi="Courier New" w:cs="Courier New"/>
        </w:rPr>
        <w:t>/jdk1.7.0_51</w:t>
      </w:r>
    </w:p>
    <w:p w14:paraId="191A4CE6" w14:textId="1486C575" w:rsidR="00C43E19" w:rsidRDefault="00C43E19" w:rsidP="007E77D0">
      <w:pPr>
        <w:pStyle w:val="ListParagraph"/>
        <w:numPr>
          <w:ilvl w:val="0"/>
          <w:numId w:val="7"/>
        </w:numPr>
      </w:pPr>
      <w:r>
        <w:t xml:space="preserve">Modify </w:t>
      </w:r>
      <w:proofErr w:type="spellStart"/>
      <w:r w:rsidR="00F75579">
        <w:t>jboss</w:t>
      </w:r>
      <w:proofErr w:type="spellEnd"/>
      <w:r>
        <w:t xml:space="preserve"> user ~/.profile to set JAVA_HOME as below</w:t>
      </w:r>
    </w:p>
    <w:p w14:paraId="4B2F9101" w14:textId="537485ED" w:rsidR="00C43E19" w:rsidRDefault="00C43E19" w:rsidP="00C43E19">
      <w:pPr>
        <w:pStyle w:val="ListParagraph"/>
        <w:numPr>
          <w:ilvl w:val="1"/>
          <w:numId w:val="7"/>
        </w:numPr>
      </w:pPr>
      <w:r w:rsidRPr="00C43E19">
        <w:t>export JAVA_HOME=/</w:t>
      </w:r>
      <w:proofErr w:type="spellStart"/>
      <w:r w:rsidRPr="00C43E19">
        <w:t>usr</w:t>
      </w:r>
      <w:proofErr w:type="spellEnd"/>
      <w:r w:rsidRPr="00C43E19">
        <w:t>/</w:t>
      </w:r>
      <w:proofErr w:type="spellStart"/>
      <w:r w:rsidRPr="00C43E19">
        <w:t>jdk</w:t>
      </w:r>
      <w:proofErr w:type="spellEnd"/>
      <w:r w:rsidRPr="00C43E19">
        <w:t>/jdk1.7.0_51</w:t>
      </w:r>
    </w:p>
    <w:p w14:paraId="70C5B9D3" w14:textId="656F6E20" w:rsidR="003B6BA7" w:rsidRDefault="00BF7F90" w:rsidP="00C8338B">
      <w:pPr>
        <w:pStyle w:val="ListParagraph"/>
        <w:numPr>
          <w:ilvl w:val="0"/>
          <w:numId w:val="7"/>
        </w:numPr>
      </w:pPr>
      <w:r>
        <w:t>Install JBoss EAP 6.3 or AS 7</w:t>
      </w:r>
      <w:r w:rsidR="0068378B">
        <w:t>:</w:t>
      </w:r>
    </w:p>
    <w:p w14:paraId="7144C4FB" w14:textId="6667865B" w:rsidR="00BF7F90" w:rsidRPr="00BF7F90" w:rsidRDefault="003B6BA7" w:rsidP="00BF7F9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>Get</w:t>
      </w:r>
      <w:r w:rsidR="00BF7F90">
        <w:t xml:space="preserve"> JBoss EAP 6.3</w:t>
      </w:r>
      <w:r>
        <w:t xml:space="preserve"> zip from </w:t>
      </w:r>
      <w:hyperlink r:id="rId9" w:history="1">
        <w:r w:rsidR="00BF7F90" w:rsidRPr="00446C3C">
          <w:rPr>
            <w:rStyle w:val="Hyperlink"/>
          </w:rPr>
          <w:t>http://www.jboss.org/download-manager/file/jboss-eap-6.3.0.GA.zip</w:t>
        </w:r>
      </w:hyperlink>
      <w:r w:rsidR="00BF7F90">
        <w:t xml:space="preserve"> </w:t>
      </w:r>
    </w:p>
    <w:p w14:paraId="6CC27210" w14:textId="756F741A" w:rsidR="001319F8" w:rsidRDefault="001319F8" w:rsidP="001319F8">
      <w:pPr>
        <w:ind w:left="360" w:firstLine="720"/>
      </w:pPr>
      <w:r>
        <w:t xml:space="preserve">Or get from </w:t>
      </w:r>
      <w:hyperlink r:id="rId10" w:history="1">
        <w:r w:rsidR="00BF7F90" w:rsidRPr="00446C3C">
          <w:rPr>
            <w:rStyle w:val="Hyperlink"/>
          </w:rPr>
          <w:t>http://download.jboss.org/jbossas/7.1/jboss-as-7.1.1.Final/jboss-as-7.1.1.Final.zip</w:t>
        </w:r>
      </w:hyperlink>
      <w:r w:rsidR="00BF7F90">
        <w:t xml:space="preserve"> </w:t>
      </w:r>
    </w:p>
    <w:p w14:paraId="70C5B9D5" w14:textId="6F27440A" w:rsidR="003B6BA7" w:rsidRDefault="003B6BA7" w:rsidP="001319F8">
      <w:pPr>
        <w:ind w:left="720" w:firstLine="720"/>
      </w:pPr>
      <w:r>
        <w:t xml:space="preserve">Unzip to </w:t>
      </w:r>
      <w:r w:rsidR="000703A8">
        <w:t>$</w:t>
      </w:r>
      <w:r>
        <w:t>HOME directory</w:t>
      </w:r>
    </w:p>
    <w:p w14:paraId="70C5B9D6" w14:textId="36FB6571" w:rsidR="0068378B" w:rsidRDefault="000703A8" w:rsidP="00C8338B">
      <w:pPr>
        <w:pStyle w:val="ListParagraph"/>
        <w:numPr>
          <w:ilvl w:val="1"/>
          <w:numId w:val="7"/>
        </w:numPr>
      </w:pPr>
      <w:r>
        <w:t xml:space="preserve">The directory </w:t>
      </w:r>
      <w:r w:rsidR="0068378B" w:rsidRPr="0068378B">
        <w:t>/opt/</w:t>
      </w:r>
      <w:proofErr w:type="spellStart"/>
      <w:r w:rsidR="00BF7F90">
        <w:t>jboss</w:t>
      </w:r>
      <w:proofErr w:type="spellEnd"/>
      <w:r w:rsidR="00BF7F90">
        <w:t>/jboss-eap-6.3</w:t>
      </w:r>
      <w:r>
        <w:t xml:space="preserve"> is referred to as $JBOSS_HOME</w:t>
      </w:r>
    </w:p>
    <w:p w14:paraId="70C5B9D7" w14:textId="2E795743" w:rsidR="003B6BA7" w:rsidRDefault="003B6BA7" w:rsidP="00C8338B">
      <w:pPr>
        <w:pStyle w:val="ListParagraph"/>
        <w:numPr>
          <w:ilvl w:val="0"/>
          <w:numId w:val="7"/>
        </w:numPr>
      </w:pPr>
      <w:r>
        <w:t xml:space="preserve">Install </w:t>
      </w:r>
      <w:r w:rsidR="00BF7F90">
        <w:t>any</w:t>
      </w:r>
      <w:r>
        <w:t xml:space="preserve"> JDBC driver into JBoss</w:t>
      </w:r>
      <w:r w:rsidR="00BF7F90">
        <w:t xml:space="preserve"> (Ex: Sybase JDBC)</w:t>
      </w:r>
      <w:r w:rsidR="0068378B">
        <w:t>:</w:t>
      </w:r>
    </w:p>
    <w:p w14:paraId="70C5B9D8" w14:textId="5349DE8E" w:rsidR="0068378B" w:rsidRDefault="0068378B" w:rsidP="00C8338B">
      <w:pPr>
        <w:pStyle w:val="ListParagraph"/>
        <w:numPr>
          <w:ilvl w:val="1"/>
          <w:numId w:val="7"/>
        </w:numPr>
      </w:pPr>
      <w:r>
        <w:t xml:space="preserve">Create directory </w:t>
      </w:r>
      <w:r w:rsidR="000703A8">
        <w:t>structure $JBOSS_HOME</w:t>
      </w:r>
      <w:r w:rsidRPr="0068378B">
        <w:t>/modules/</w:t>
      </w:r>
      <w:r w:rsidR="00BF7F90">
        <w:t>com/</w:t>
      </w:r>
      <w:proofErr w:type="spellStart"/>
      <w:r w:rsidR="00BF7F90">
        <w:t>sybase</w:t>
      </w:r>
      <w:proofErr w:type="spellEnd"/>
      <w:r w:rsidRPr="0068378B">
        <w:t>/main</w:t>
      </w:r>
    </w:p>
    <w:p w14:paraId="70C5B9D9" w14:textId="77777777" w:rsidR="003B6BA7" w:rsidRDefault="0068378B" w:rsidP="00C8338B">
      <w:pPr>
        <w:pStyle w:val="ListParagraph"/>
        <w:numPr>
          <w:ilvl w:val="1"/>
          <w:numId w:val="7"/>
        </w:numPr>
      </w:pPr>
      <w:r>
        <w:t xml:space="preserve">Create the file module.xml </w:t>
      </w:r>
      <w:r w:rsidR="000703A8">
        <w:t xml:space="preserve">in the above directory </w:t>
      </w:r>
      <w:r>
        <w:t>with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8378B" w14:paraId="70C5B9E3" w14:textId="77777777" w:rsidTr="0068378B">
        <w:tc>
          <w:tcPr>
            <w:tcW w:w="8630" w:type="dxa"/>
          </w:tcPr>
          <w:p w14:paraId="2F1BD74C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proofErr w:type="gramStart"/>
            <w:r w:rsidRPr="006472BF">
              <w:rPr>
                <w:rFonts w:ascii="Courier New" w:hAnsi="Courier New" w:cs="Courier New"/>
              </w:rPr>
              <w:t>&lt;?xml</w:t>
            </w:r>
            <w:proofErr w:type="gramEnd"/>
            <w:r w:rsidRPr="006472BF">
              <w:rPr>
                <w:rFonts w:ascii="Courier New" w:hAnsi="Courier New" w:cs="Courier New"/>
              </w:rPr>
              <w:t xml:space="preserve"> version="1.0" encoding="UTF-8"?&gt;</w:t>
            </w:r>
          </w:p>
          <w:p w14:paraId="5A1F47AA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&lt;module </w:t>
            </w:r>
            <w:proofErr w:type="spellStart"/>
            <w:r w:rsidRPr="006472BF">
              <w:rPr>
                <w:rFonts w:ascii="Courier New" w:hAnsi="Courier New" w:cs="Courier New"/>
              </w:rPr>
              <w:t>xmlns</w:t>
            </w:r>
            <w:proofErr w:type="spellEnd"/>
            <w:r w:rsidRPr="006472BF">
              <w:rPr>
                <w:rFonts w:ascii="Courier New" w:hAnsi="Courier New" w:cs="Courier New"/>
              </w:rPr>
              <w:t>="urn:jboss:module:1.1" name="</w:t>
            </w:r>
            <w:proofErr w:type="spellStart"/>
            <w:r w:rsidRPr="006472BF">
              <w:rPr>
                <w:rFonts w:ascii="Courier New" w:hAnsi="Courier New" w:cs="Courier New"/>
              </w:rPr>
              <w:t>com.sybase</w:t>
            </w:r>
            <w:proofErr w:type="spellEnd"/>
            <w:r w:rsidRPr="006472BF">
              <w:rPr>
                <w:rFonts w:ascii="Courier New" w:hAnsi="Courier New" w:cs="Courier New"/>
              </w:rPr>
              <w:t>"&gt;</w:t>
            </w:r>
          </w:p>
          <w:p w14:paraId="7D0D226A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&lt;resources&gt;</w:t>
            </w:r>
          </w:p>
          <w:p w14:paraId="7BEE3EA8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  &lt;resource-root path="jconn4.jar"/&gt;</w:t>
            </w:r>
          </w:p>
          <w:p w14:paraId="7DE6A07F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&lt;/resources&gt;</w:t>
            </w:r>
          </w:p>
          <w:p w14:paraId="13A836E1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&lt;dependencies&gt;</w:t>
            </w:r>
          </w:p>
          <w:p w14:paraId="374E0A44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  &lt;module name="</w:t>
            </w:r>
            <w:proofErr w:type="spellStart"/>
            <w:r w:rsidRPr="006472BF">
              <w:rPr>
                <w:rFonts w:ascii="Courier New" w:hAnsi="Courier New" w:cs="Courier New"/>
              </w:rPr>
              <w:t>javax.api</w:t>
            </w:r>
            <w:proofErr w:type="spellEnd"/>
            <w:r w:rsidRPr="006472BF">
              <w:rPr>
                <w:rFonts w:ascii="Courier New" w:hAnsi="Courier New" w:cs="Courier New"/>
              </w:rPr>
              <w:t>"/&gt;</w:t>
            </w:r>
          </w:p>
          <w:p w14:paraId="47EC92D7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  &lt;module name="</w:t>
            </w:r>
            <w:proofErr w:type="spellStart"/>
            <w:r w:rsidRPr="006472BF">
              <w:rPr>
                <w:rFonts w:ascii="Courier New" w:hAnsi="Courier New" w:cs="Courier New"/>
              </w:rPr>
              <w:t>javax.transaction.api</w:t>
            </w:r>
            <w:proofErr w:type="spellEnd"/>
            <w:r w:rsidRPr="006472BF">
              <w:rPr>
                <w:rFonts w:ascii="Courier New" w:hAnsi="Courier New" w:cs="Courier New"/>
              </w:rPr>
              <w:t>"/&gt;</w:t>
            </w:r>
          </w:p>
          <w:p w14:paraId="59CA2E87" w14:textId="77777777" w:rsidR="006472BF" w:rsidRPr="006472BF" w:rsidRDefault="006472BF" w:rsidP="006472BF">
            <w:pPr>
              <w:rPr>
                <w:rFonts w:ascii="Courier New" w:hAnsi="Courier New" w:cs="Courier New"/>
              </w:rPr>
            </w:pPr>
            <w:r w:rsidRPr="006472BF">
              <w:rPr>
                <w:rFonts w:ascii="Courier New" w:hAnsi="Courier New" w:cs="Courier New"/>
              </w:rPr>
              <w:t xml:space="preserve">  &lt;/dependencies&gt;</w:t>
            </w:r>
          </w:p>
          <w:p w14:paraId="70C5B9E2" w14:textId="3C67C483" w:rsidR="0068378B" w:rsidRDefault="006472BF" w:rsidP="006472BF">
            <w:r w:rsidRPr="006472BF">
              <w:rPr>
                <w:rFonts w:ascii="Courier New" w:hAnsi="Courier New" w:cs="Courier New"/>
              </w:rPr>
              <w:t>&lt;/module&gt;</w:t>
            </w:r>
          </w:p>
        </w:tc>
      </w:tr>
    </w:tbl>
    <w:p w14:paraId="0771FCB4" w14:textId="1DB626F5" w:rsidR="00BF7F90" w:rsidRDefault="000703A8" w:rsidP="00BF7F90">
      <w:pPr>
        <w:pStyle w:val="ListParagraph"/>
        <w:numPr>
          <w:ilvl w:val="1"/>
          <w:numId w:val="7"/>
        </w:numPr>
      </w:pPr>
      <w:r>
        <w:t xml:space="preserve">Copy </w:t>
      </w:r>
      <w:r w:rsidR="006472BF">
        <w:t xml:space="preserve">the </w:t>
      </w:r>
      <w:r w:rsidR="006472BF" w:rsidRPr="007377B4">
        <w:rPr>
          <w:highlight w:val="yellow"/>
        </w:rPr>
        <w:t>jconn4.jar</w:t>
      </w:r>
      <w:r w:rsidR="006472BF">
        <w:t xml:space="preserve"> </w:t>
      </w:r>
    </w:p>
    <w:p w14:paraId="70C5B9E4" w14:textId="53EBD25D" w:rsidR="0068378B" w:rsidRDefault="00600A8C" w:rsidP="007377B4">
      <w:pPr>
        <w:pStyle w:val="ListParagraph"/>
        <w:ind w:left="1080"/>
      </w:pPr>
      <w:r>
        <w:t>$JBOSS_HOME</w:t>
      </w:r>
      <w:r w:rsidRPr="0068378B">
        <w:t>/modules/com/</w:t>
      </w:r>
      <w:proofErr w:type="spellStart"/>
      <w:r w:rsidR="006472BF">
        <w:t>sybase</w:t>
      </w:r>
      <w:proofErr w:type="spellEnd"/>
      <w:r w:rsidRPr="0068378B">
        <w:t>/main</w:t>
      </w:r>
      <w:r w:rsidR="007377B4">
        <w:t>/</w:t>
      </w:r>
    </w:p>
    <w:p w14:paraId="70C5B9E5" w14:textId="56603345" w:rsidR="003B6BA7" w:rsidRDefault="00C9541E" w:rsidP="00C8338B">
      <w:pPr>
        <w:pStyle w:val="ListParagraph"/>
        <w:numPr>
          <w:ilvl w:val="0"/>
          <w:numId w:val="7"/>
        </w:numPr>
      </w:pPr>
      <w:r>
        <w:t xml:space="preserve">Create the directory structure for the </w:t>
      </w:r>
      <w:r w:rsidR="00F75579">
        <w:t xml:space="preserve">JBoss </w:t>
      </w:r>
      <w:r>
        <w:t>application</w:t>
      </w:r>
      <w:r w:rsidR="00F75579">
        <w:t>s</w:t>
      </w:r>
      <w:r>
        <w:t xml:space="preserve"> under </w:t>
      </w:r>
    </w:p>
    <w:p w14:paraId="70C5B9E6" w14:textId="7D2AD276" w:rsidR="00C9541E" w:rsidRDefault="00675BBA" w:rsidP="00C9541E">
      <w:pPr>
        <w:pStyle w:val="ListParagraph"/>
        <w:ind w:left="1080"/>
      </w:pPr>
      <w:r>
        <w:t>$HOME/</w:t>
      </w:r>
      <w:r w:rsidR="00C9541E">
        <w:t>domains/</w:t>
      </w:r>
      <w:r w:rsidR="00BF7F90">
        <w:t>$DOMAIN</w:t>
      </w:r>
      <w:r w:rsidR="00C9541E">
        <w:t>/</w:t>
      </w:r>
    </w:p>
    <w:p w14:paraId="70C5B9E7" w14:textId="77777777" w:rsidR="00C9541E" w:rsidRDefault="00C9541E" w:rsidP="00C9541E">
      <w:pPr>
        <w:pStyle w:val="ListParagraph"/>
        <w:ind w:left="1080"/>
      </w:pPr>
      <w:r>
        <w:tab/>
      </w:r>
      <w:r>
        <w:tab/>
      </w:r>
      <w:proofErr w:type="gramStart"/>
      <w:r>
        <w:t>configuration</w:t>
      </w:r>
      <w:proofErr w:type="gramEnd"/>
    </w:p>
    <w:p w14:paraId="70C5B9E8" w14:textId="77777777" w:rsidR="00C9541E" w:rsidRDefault="00C9541E" w:rsidP="00C9541E">
      <w:pPr>
        <w:pStyle w:val="ListParagraph"/>
        <w:ind w:left="1080"/>
      </w:pPr>
      <w:r>
        <w:tab/>
      </w:r>
      <w:r>
        <w:tab/>
      </w:r>
      <w:proofErr w:type="gramStart"/>
      <w:r>
        <w:t>logs</w:t>
      </w:r>
      <w:proofErr w:type="gramEnd"/>
    </w:p>
    <w:p w14:paraId="70C5B9EB" w14:textId="77777777" w:rsidR="00C9541E" w:rsidRDefault="00C9541E" w:rsidP="00C9541E">
      <w:pPr>
        <w:pStyle w:val="ListParagraph"/>
        <w:ind w:left="1080"/>
      </w:pPr>
      <w:r>
        <w:tab/>
      </w:r>
      <w:r>
        <w:tab/>
      </w:r>
      <w:proofErr w:type="gramStart"/>
      <w:r>
        <w:t>releases</w:t>
      </w:r>
      <w:proofErr w:type="gramEnd"/>
    </w:p>
    <w:p w14:paraId="70C5B9FB" w14:textId="77777777" w:rsidR="00E05F99" w:rsidRDefault="00C9541E" w:rsidP="00C8338B">
      <w:pPr>
        <w:pStyle w:val="ListParagraph"/>
        <w:numPr>
          <w:ilvl w:val="0"/>
          <w:numId w:val="7"/>
        </w:numPr>
      </w:pPr>
      <w:r>
        <w:t xml:space="preserve">Setup </w:t>
      </w:r>
      <w:r w:rsidR="00756CD8">
        <w:t>JBoss Management user</w:t>
      </w:r>
      <w:r w:rsidR="006F0ED8">
        <w:t xml:space="preserve"> </w:t>
      </w:r>
      <w:r w:rsidR="00D36F44">
        <w:t xml:space="preserve">with the following users </w:t>
      </w:r>
      <w:r w:rsidR="008839ED">
        <w:t>(</w:t>
      </w:r>
      <w:r w:rsidR="006F0ED8">
        <w:t>See Appendix</w:t>
      </w:r>
      <w:r w:rsidR="008839ED">
        <w:t>)</w:t>
      </w:r>
    </w:p>
    <w:p w14:paraId="70C5B9FC" w14:textId="120F195D" w:rsidR="00D36F44" w:rsidRDefault="00BF7F90" w:rsidP="00C8338B">
      <w:pPr>
        <w:pStyle w:val="ListParagraph"/>
        <w:numPr>
          <w:ilvl w:val="1"/>
          <w:numId w:val="7"/>
        </w:numPr>
      </w:pPr>
      <w:r>
        <w:lastRenderedPageBreak/>
        <w:t>admin</w:t>
      </w:r>
    </w:p>
    <w:p w14:paraId="68B28556" w14:textId="6131C06D" w:rsidR="00A92AF1" w:rsidRDefault="00BF7F90" w:rsidP="00A92AF1">
      <w:pPr>
        <w:pStyle w:val="ListParagraph"/>
        <w:numPr>
          <w:ilvl w:val="1"/>
          <w:numId w:val="7"/>
        </w:numPr>
      </w:pPr>
      <w:proofErr w:type="spellStart"/>
      <w:r>
        <w:t>jms</w:t>
      </w:r>
      <w:proofErr w:type="spellEnd"/>
    </w:p>
    <w:p w14:paraId="2D7104F9" w14:textId="77777777" w:rsidR="007C4866" w:rsidRDefault="007C4866" w:rsidP="00C8338B">
      <w:pPr>
        <w:pStyle w:val="ListParagraph"/>
        <w:numPr>
          <w:ilvl w:val="1"/>
          <w:numId w:val="7"/>
        </w:numPr>
      </w:pPr>
      <w:r>
        <w:t xml:space="preserve">Record the secret key for each user.  </w:t>
      </w:r>
    </w:p>
    <w:p w14:paraId="70C5B9FF" w14:textId="6ABA2C54" w:rsidR="00756CD8" w:rsidRDefault="006F0ED8" w:rsidP="00C8338B">
      <w:pPr>
        <w:pStyle w:val="ListParagraph"/>
        <w:numPr>
          <w:ilvl w:val="0"/>
          <w:numId w:val="7"/>
        </w:numPr>
      </w:pPr>
      <w:r>
        <w:t xml:space="preserve">Setup JBoss </w:t>
      </w:r>
      <w:r w:rsidR="004975A9">
        <w:t>Application</w:t>
      </w:r>
      <w:r>
        <w:t xml:space="preserve"> user</w:t>
      </w:r>
      <w:r w:rsidR="0008016A">
        <w:t xml:space="preserve"> with username: </w:t>
      </w:r>
      <w:r w:rsidR="00F75579">
        <w:t>your app user</w:t>
      </w:r>
      <w:r w:rsidR="008839ED">
        <w:t xml:space="preserve"> (</w:t>
      </w:r>
      <w:r w:rsidR="00F75579">
        <w:t xml:space="preserve">Optional step - </w:t>
      </w:r>
      <w:r w:rsidR="008839ED">
        <w:t>See Appendix</w:t>
      </w:r>
      <w:r w:rsidR="00F75579">
        <w:t xml:space="preserve"> for instruction</w:t>
      </w:r>
      <w:r w:rsidR="008839ED">
        <w:t>)</w:t>
      </w:r>
    </w:p>
    <w:p w14:paraId="766EA92F" w14:textId="5DC574D4" w:rsidR="003F4A1D" w:rsidRDefault="003F4A1D" w:rsidP="00F70C62">
      <w:pPr>
        <w:pStyle w:val="ListParagraph"/>
        <w:numPr>
          <w:ilvl w:val="0"/>
          <w:numId w:val="7"/>
        </w:numPr>
      </w:pPr>
      <w:r>
        <w:t xml:space="preserve">Copy the file </w:t>
      </w:r>
      <w:proofErr w:type="spellStart"/>
      <w:r w:rsidRPr="007353C6">
        <w:t>mgmt-users.properties</w:t>
      </w:r>
      <w:proofErr w:type="spellEnd"/>
      <w:r w:rsidR="004975A9">
        <w:t xml:space="preserve">, </w:t>
      </w:r>
      <w:proofErr w:type="spellStart"/>
      <w:r w:rsidR="004975A9">
        <w:t>mgmt</w:t>
      </w:r>
      <w:r>
        <w:t>-groups.properties</w:t>
      </w:r>
      <w:proofErr w:type="spellEnd"/>
      <w:r w:rsidR="004975A9">
        <w:t>, application</w:t>
      </w:r>
      <w:r w:rsidR="004975A9" w:rsidRPr="007353C6">
        <w:t>-</w:t>
      </w:r>
      <w:proofErr w:type="spellStart"/>
      <w:r w:rsidR="004975A9" w:rsidRPr="007353C6">
        <w:t>users.properties</w:t>
      </w:r>
      <w:proofErr w:type="spellEnd"/>
      <w:r w:rsidR="004975A9">
        <w:t>, application-</w:t>
      </w:r>
      <w:proofErr w:type="spellStart"/>
      <w:r w:rsidR="004975A9">
        <w:t>roles.properties</w:t>
      </w:r>
      <w:proofErr w:type="spellEnd"/>
      <w:r w:rsidRPr="007353C6">
        <w:t xml:space="preserve"> </w:t>
      </w:r>
      <w:r>
        <w:t>from $JBOSS_HOME/domain/configuration to $HOME/</w:t>
      </w:r>
      <w:r w:rsidR="00AF1088">
        <w:t>domains/${DOMAIN}</w:t>
      </w:r>
      <w:r>
        <w:t>/configuration</w:t>
      </w:r>
    </w:p>
    <w:p w14:paraId="70C5BA02" w14:textId="4A6F2B62" w:rsidR="001D6E64" w:rsidRDefault="009C6ECD" w:rsidP="00C8338B">
      <w:pPr>
        <w:pStyle w:val="ListParagraph"/>
        <w:numPr>
          <w:ilvl w:val="0"/>
          <w:numId w:val="7"/>
        </w:numPr>
      </w:pPr>
      <w:r>
        <w:t>Continue to the next section</w:t>
      </w:r>
    </w:p>
    <w:p w14:paraId="70C5BA03" w14:textId="77777777" w:rsidR="00E05F99" w:rsidRDefault="00E05F99" w:rsidP="00E05F99"/>
    <w:p w14:paraId="16A7A94E" w14:textId="15456B4D" w:rsidR="00F05ECD" w:rsidRDefault="00F05ECD" w:rsidP="009C6ECD">
      <w:pPr>
        <w:pStyle w:val="Heading2"/>
      </w:pPr>
      <w:r>
        <w:t xml:space="preserve">Setup Encrypted Password and </w:t>
      </w:r>
      <w:proofErr w:type="spellStart"/>
      <w:r>
        <w:t>keystore</w:t>
      </w:r>
      <w:proofErr w:type="spellEnd"/>
      <w:r w:rsidR="00FA0507">
        <w:t xml:space="preserve"> for </w:t>
      </w:r>
      <w:r w:rsidR="0053059B">
        <w:t>JBoss user “</w:t>
      </w:r>
      <w:proofErr w:type="spellStart"/>
      <w:r w:rsidR="0053059B">
        <w:t>jms</w:t>
      </w:r>
      <w:proofErr w:type="spellEnd"/>
      <w:r w:rsidR="0053059B">
        <w:t>”</w:t>
      </w:r>
    </w:p>
    <w:p w14:paraId="3916D361" w14:textId="4E94D557" w:rsidR="00F05ECD" w:rsidRDefault="0053059B" w:rsidP="00F05ECD">
      <w:pPr>
        <w:pStyle w:val="ListParagraph"/>
        <w:numPr>
          <w:ilvl w:val="0"/>
          <w:numId w:val="6"/>
        </w:numPr>
      </w:pPr>
      <w:r>
        <w:t xml:space="preserve">Setup the Java </w:t>
      </w:r>
      <w:proofErr w:type="spellStart"/>
      <w:r>
        <w:t>keystore</w:t>
      </w:r>
      <w:proofErr w:type="spellEnd"/>
    </w:p>
    <w:p w14:paraId="3BB7F300" w14:textId="6891CBAE" w:rsidR="00F05ECD" w:rsidRDefault="00F05ECD" w:rsidP="00F05ECD">
      <w:pPr>
        <w:pStyle w:val="ListParagraph"/>
        <w:numPr>
          <w:ilvl w:val="1"/>
          <w:numId w:val="6"/>
        </w:numPr>
      </w:pPr>
      <w:proofErr w:type="spellStart"/>
      <w:r>
        <w:t>Ssh</w:t>
      </w:r>
      <w:proofErr w:type="spellEnd"/>
      <w:r>
        <w:t xml:space="preserve"> into </w:t>
      </w:r>
      <w:r w:rsidR="00F75579">
        <w:t>host</w:t>
      </w:r>
      <w:r w:rsidR="00FA0507">
        <w:t xml:space="preserve">1 as </w:t>
      </w:r>
      <w:proofErr w:type="spellStart"/>
      <w:r w:rsidR="00F75579">
        <w:t>jboss</w:t>
      </w:r>
      <w:proofErr w:type="spellEnd"/>
      <w:r>
        <w:t xml:space="preserve"> user</w:t>
      </w:r>
    </w:p>
    <w:p w14:paraId="1AF21AC6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Setup the environment variables for the shell session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05ECD" w14:paraId="20B37A57" w14:textId="77777777" w:rsidTr="00BF7F90">
        <w:tc>
          <w:tcPr>
            <w:tcW w:w="10790" w:type="dxa"/>
          </w:tcPr>
          <w:p w14:paraId="0F508F8B" w14:textId="7F81E250" w:rsidR="00F05ECD" w:rsidRPr="00B473B4" w:rsidRDefault="00F05ECD" w:rsidP="00BF7F9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473B4">
              <w:rPr>
                <w:rFonts w:ascii="Courier New" w:hAnsi="Courier New" w:cs="Courier New"/>
              </w:rPr>
              <w:t>DOMA</w:t>
            </w:r>
            <w:r>
              <w:rPr>
                <w:rFonts w:ascii="Courier New" w:hAnsi="Courier New" w:cs="Courier New"/>
              </w:rPr>
              <w:t>IN_DIR=/</w:t>
            </w:r>
            <w:r w:rsidR="00AF1088">
              <w:rPr>
                <w:rFonts w:ascii="Courier New" w:hAnsi="Courier New" w:cs="Courier New"/>
              </w:rPr>
              <w:t>opt/</w:t>
            </w:r>
            <w:proofErr w:type="spellStart"/>
            <w:r w:rsidR="00AF1088">
              <w:rPr>
                <w:rFonts w:ascii="Courier New" w:hAnsi="Courier New" w:cs="Courier New"/>
              </w:rPr>
              <w:t>jboss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AF1088">
              <w:rPr>
                <w:rFonts w:ascii="Courier New" w:hAnsi="Courier New" w:cs="Courier New"/>
              </w:rPr>
              <w:t>domains/${DOMAIN}</w:t>
            </w:r>
          </w:p>
          <w:p w14:paraId="209F7761" w14:textId="0A4320DA" w:rsidR="00F05ECD" w:rsidRPr="0010476D" w:rsidRDefault="00F05ECD" w:rsidP="00FA050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473B4">
              <w:rPr>
                <w:rFonts w:ascii="Courier New" w:hAnsi="Courier New" w:cs="Courier New"/>
              </w:rPr>
              <w:t>JBOSS_HOME=/</w:t>
            </w:r>
            <w:r w:rsidR="00AF1088">
              <w:rPr>
                <w:rFonts w:ascii="Courier New" w:hAnsi="Courier New" w:cs="Courier New"/>
              </w:rPr>
              <w:t>opt/</w:t>
            </w:r>
            <w:proofErr w:type="spellStart"/>
            <w:r w:rsidR="00AF1088">
              <w:rPr>
                <w:rFonts w:ascii="Courier New" w:hAnsi="Courier New" w:cs="Courier New"/>
              </w:rPr>
              <w:t>jboss</w:t>
            </w:r>
            <w:proofErr w:type="spellEnd"/>
            <w:r w:rsidR="00BF7F90">
              <w:rPr>
                <w:rFonts w:ascii="Courier New" w:hAnsi="Courier New" w:cs="Courier New"/>
              </w:rPr>
              <w:t>/jboss-eap-6.3</w:t>
            </w:r>
          </w:p>
        </w:tc>
      </w:tr>
    </w:tbl>
    <w:p w14:paraId="206914A1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Create the vault directory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05ECD" w14:paraId="6A611E16" w14:textId="77777777" w:rsidTr="00BF7F90">
        <w:tc>
          <w:tcPr>
            <w:tcW w:w="10790" w:type="dxa"/>
          </w:tcPr>
          <w:p w14:paraId="7A4920BA" w14:textId="77777777" w:rsidR="00F05ECD" w:rsidRDefault="00F05ECD" w:rsidP="00BF7F9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473B4">
              <w:rPr>
                <w:rFonts w:ascii="Courier New" w:hAnsi="Courier New" w:cs="Courier New"/>
              </w:rPr>
              <w:t>cd ${DOMAIN_DIR}</w:t>
            </w:r>
          </w:p>
          <w:p w14:paraId="62798145" w14:textId="77777777" w:rsidR="00F05ECD" w:rsidRPr="00B473B4" w:rsidRDefault="00F05ECD" w:rsidP="00BF7F9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B473B4">
              <w:rPr>
                <w:rFonts w:ascii="Courier New" w:hAnsi="Courier New" w:cs="Courier New"/>
              </w:rPr>
              <w:t>mkdir</w:t>
            </w:r>
            <w:proofErr w:type="spellEnd"/>
            <w:r w:rsidRPr="00B473B4">
              <w:rPr>
                <w:rFonts w:ascii="Courier New" w:hAnsi="Courier New" w:cs="Courier New"/>
              </w:rPr>
              <w:t xml:space="preserve"> vault</w:t>
            </w:r>
          </w:p>
        </w:tc>
      </w:tr>
    </w:tbl>
    <w:p w14:paraId="2ACC3305" w14:textId="77777777" w:rsidR="00F05ECD" w:rsidRDefault="00F05ECD" w:rsidP="00F05ECD">
      <w:pPr>
        <w:pStyle w:val="ListParagraph"/>
        <w:ind w:left="1080"/>
      </w:pPr>
    </w:p>
    <w:p w14:paraId="76CE1869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 xml:space="preserve">Run </w:t>
      </w:r>
      <w:proofErr w:type="spellStart"/>
      <w:r>
        <w:t>keytool</w:t>
      </w:r>
      <w:proofErr w:type="spellEnd"/>
      <w:r>
        <w:t xml:space="preserve"> to create the </w:t>
      </w:r>
      <w:proofErr w:type="spellStart"/>
      <w:r>
        <w:t>vault.keystore</w:t>
      </w:r>
      <w:proofErr w:type="spellEnd"/>
      <w:r>
        <w:t xml:space="preserve"> file in the vault directory as follow (all in one line).  Replace [store-password], [key-password] with a new password.  Store-password and key-password could be same or different.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615"/>
      </w:tblGrid>
      <w:tr w:rsidR="00F05ECD" w:rsidRPr="00B473B4" w14:paraId="0EDEB8CF" w14:textId="77777777" w:rsidTr="00BF7F90">
        <w:tc>
          <w:tcPr>
            <w:tcW w:w="10615" w:type="dxa"/>
          </w:tcPr>
          <w:p w14:paraId="5B8B6CED" w14:textId="17FE2EE8" w:rsidR="00F05ECD" w:rsidRPr="00B473B4" w:rsidRDefault="00F05ECD" w:rsidP="00BF7F90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473B4">
              <w:rPr>
                <w:rFonts w:ascii="Courier New" w:hAnsi="Courier New" w:cs="Courier New"/>
                <w:sz w:val="18"/>
                <w:szCs w:val="18"/>
              </w:rPr>
              <w:t>${JAVA_HOME}/bin/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keytool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genseckey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-alias vault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storetype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jceks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keyalg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AES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keysize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128 -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storepass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[store-password]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keypass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[key-password] -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keystore</w:t>
            </w:r>
            <w:proofErr w:type="spellEnd"/>
            <w:r w:rsidRPr="00B473B4">
              <w:rPr>
                <w:rFonts w:ascii="Courier New" w:hAnsi="Courier New" w:cs="Courier New"/>
                <w:sz w:val="18"/>
                <w:szCs w:val="18"/>
              </w:rPr>
              <w:t xml:space="preserve"> ${DOMAIN_DIR}</w:t>
            </w:r>
            <w:r w:rsidR="009A2AA1">
              <w:rPr>
                <w:rFonts w:ascii="Courier New" w:hAnsi="Courier New" w:cs="Courier New"/>
                <w:sz w:val="18"/>
                <w:szCs w:val="18"/>
              </w:rPr>
              <w:t>/vault</w:t>
            </w:r>
            <w:r w:rsidRPr="00B473B4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B473B4">
              <w:rPr>
                <w:rFonts w:ascii="Courier New" w:hAnsi="Courier New" w:cs="Courier New"/>
                <w:sz w:val="18"/>
                <w:szCs w:val="18"/>
              </w:rPr>
              <w:t>vault.keystore</w:t>
            </w:r>
            <w:proofErr w:type="spellEnd"/>
          </w:p>
        </w:tc>
      </w:tr>
    </w:tbl>
    <w:p w14:paraId="1164A895" w14:textId="77777777" w:rsidR="00F05ECD" w:rsidRDefault="00F05ECD" w:rsidP="00F05ECD">
      <w:pPr>
        <w:pStyle w:val="ListParagraph"/>
        <w:ind w:left="1080"/>
      </w:pPr>
    </w:p>
    <w:p w14:paraId="5DA40543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Record the [store-password] and [key-password] entered</w:t>
      </w:r>
    </w:p>
    <w:p w14:paraId="786AD0D3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Run the JBoss vault utility by:</w:t>
      </w:r>
    </w:p>
    <w:p w14:paraId="34DA27AA" w14:textId="77777777" w:rsidR="00F05ECD" w:rsidRPr="00B473B4" w:rsidRDefault="00F05ECD" w:rsidP="00F05ECD">
      <w:pPr>
        <w:pStyle w:val="ListParagraph"/>
        <w:ind w:left="1080" w:firstLine="360"/>
        <w:rPr>
          <w:rFonts w:ascii="Courier New" w:hAnsi="Courier New" w:cs="Courier New"/>
        </w:rPr>
      </w:pPr>
      <w:r w:rsidRPr="00B473B4">
        <w:rPr>
          <w:rFonts w:ascii="Courier New" w:hAnsi="Courier New" w:cs="Courier New"/>
        </w:rPr>
        <w:t>${JBOSS_HOME}/bin/vault.sh</w:t>
      </w:r>
    </w:p>
    <w:p w14:paraId="303065B9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You should see the following: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05ECD" w14:paraId="4B856705" w14:textId="77777777" w:rsidTr="00BF7F90">
        <w:tc>
          <w:tcPr>
            <w:tcW w:w="10790" w:type="dxa"/>
          </w:tcPr>
          <w:p w14:paraId="4BBB3031" w14:textId="77777777" w:rsidR="00F05ECD" w:rsidRDefault="00F05ECD" w:rsidP="00BF7F90">
            <w:r>
              <w:t>=========================================================================</w:t>
            </w:r>
          </w:p>
          <w:p w14:paraId="6734944D" w14:textId="77777777" w:rsidR="00F05ECD" w:rsidRDefault="00F05ECD" w:rsidP="00BF7F90"/>
          <w:p w14:paraId="672A3945" w14:textId="77777777" w:rsidR="00F05ECD" w:rsidRDefault="00F05ECD" w:rsidP="00BF7F90">
            <w:r>
              <w:t xml:space="preserve">  JBoss Vault</w:t>
            </w:r>
          </w:p>
          <w:p w14:paraId="59E3EA1A" w14:textId="77777777" w:rsidR="00F05ECD" w:rsidRDefault="00F05ECD" w:rsidP="00BF7F90"/>
          <w:p w14:paraId="1798BFB7" w14:textId="3BA3DEA0" w:rsidR="00F05ECD" w:rsidRDefault="00F05ECD" w:rsidP="00BF7F90">
            <w:r>
              <w:t xml:space="preserve">  JBOSS_HOME: /opt/</w:t>
            </w:r>
            <w:proofErr w:type="spellStart"/>
            <w:r w:rsidR="00AF1088">
              <w:t>jboss</w:t>
            </w:r>
            <w:proofErr w:type="spellEnd"/>
            <w:r w:rsidR="00AF1088">
              <w:t>/jboss-eap-6.3</w:t>
            </w:r>
          </w:p>
          <w:p w14:paraId="59FF81E8" w14:textId="77777777" w:rsidR="00F05ECD" w:rsidRDefault="00F05ECD" w:rsidP="00BF7F90"/>
          <w:p w14:paraId="3A27847D" w14:textId="32E60B3C" w:rsidR="00F05ECD" w:rsidRDefault="00FA0507" w:rsidP="00BF7F90">
            <w:r>
              <w:t xml:space="preserve">  JAVA: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jdk</w:t>
            </w:r>
            <w:proofErr w:type="spellEnd"/>
            <w:r>
              <w:t>/jdk1.7.0_51</w:t>
            </w:r>
            <w:r w:rsidR="00F05ECD">
              <w:t>/bin/java</w:t>
            </w:r>
          </w:p>
          <w:p w14:paraId="191275C5" w14:textId="77777777" w:rsidR="00F05ECD" w:rsidRDefault="00F05ECD" w:rsidP="00BF7F90"/>
          <w:p w14:paraId="743CCF8B" w14:textId="77777777" w:rsidR="00F05ECD" w:rsidRDefault="00F05ECD" w:rsidP="00BF7F90">
            <w:r>
              <w:t>=========================================================================</w:t>
            </w:r>
          </w:p>
          <w:p w14:paraId="5BF3048D" w14:textId="77777777" w:rsidR="00F05ECD" w:rsidRDefault="00F05ECD" w:rsidP="00BF7F90"/>
          <w:p w14:paraId="15027535" w14:textId="77777777" w:rsidR="00F05ECD" w:rsidRDefault="00F05ECD" w:rsidP="00BF7F90">
            <w:r>
              <w:t>**********************************</w:t>
            </w:r>
          </w:p>
          <w:p w14:paraId="1A573FE2" w14:textId="77777777" w:rsidR="00F05ECD" w:rsidRDefault="00F05ECD" w:rsidP="00BF7F90">
            <w:r>
              <w:t>****  JBoss Vault  ***************</w:t>
            </w:r>
          </w:p>
          <w:p w14:paraId="203A7B79" w14:textId="77777777" w:rsidR="00F05ECD" w:rsidRDefault="00F05ECD" w:rsidP="00BF7F90">
            <w:r>
              <w:t>**********************************</w:t>
            </w:r>
          </w:p>
          <w:p w14:paraId="7E9F9789" w14:textId="77777777" w:rsidR="00F05ECD" w:rsidRDefault="00F05ECD" w:rsidP="00BF7F90">
            <w:r>
              <w:t>Please enter a Digit::   0: Start Interactive Session  1: Remove Interactive Session  2: Exit</w:t>
            </w:r>
          </w:p>
        </w:tc>
      </w:tr>
    </w:tbl>
    <w:p w14:paraId="57CDF538" w14:textId="77777777" w:rsidR="00F05ECD" w:rsidRDefault="00F05ECD" w:rsidP="00F05ECD">
      <w:pPr>
        <w:pStyle w:val="ListParagraph"/>
        <w:ind w:left="1080"/>
      </w:pPr>
    </w:p>
    <w:p w14:paraId="13454D59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 xml:space="preserve">Start Interactive Session by entering </w:t>
      </w:r>
      <w:r w:rsidRPr="00B473B4">
        <w:rPr>
          <w:b/>
        </w:rPr>
        <w:t>0</w:t>
      </w:r>
    </w:p>
    <w:p w14:paraId="64B5074D" w14:textId="77777777" w:rsidR="00F05ECD" w:rsidRDefault="00F05ECD" w:rsidP="00F05ECD">
      <w:pPr>
        <w:pStyle w:val="ListParagraph"/>
        <w:numPr>
          <w:ilvl w:val="1"/>
          <w:numId w:val="6"/>
        </w:numPr>
      </w:pPr>
      <w:r w:rsidRPr="0010476D">
        <w:rPr>
          <w:rFonts w:cs="Courier New"/>
        </w:rPr>
        <w:t>Enter</w:t>
      </w:r>
      <w:r>
        <w:rPr>
          <w:rFonts w:cs="Courier New"/>
        </w:rPr>
        <w:t xml:space="preserve"> the information on screen as follow (user input value is highlighted yellow):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705"/>
      </w:tblGrid>
      <w:tr w:rsidR="00F05ECD" w:rsidRPr="0010476D" w14:paraId="435F1177" w14:textId="77777777" w:rsidTr="00BF7F90">
        <w:tc>
          <w:tcPr>
            <w:tcW w:w="10705" w:type="dxa"/>
          </w:tcPr>
          <w:p w14:paraId="0FE6091D" w14:textId="77777777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>Starting an interactive session</w:t>
            </w:r>
          </w:p>
          <w:p w14:paraId="06F865D8" w14:textId="47BB5B61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>Enter directory to store encrypted files: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/opt/</w:t>
            </w:r>
            <w:proofErr w:type="spellStart"/>
            <w:r w:rsidR="00AF1088">
              <w:rPr>
                <w:rFonts w:ascii="Courier New" w:hAnsi="Courier New" w:cs="Courier New"/>
                <w:sz w:val="18"/>
                <w:szCs w:val="18"/>
                <w:highlight w:val="yellow"/>
              </w:rPr>
              <w:t>jboss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</w:t>
            </w:r>
            <w:r w:rsidR="00AF1088">
              <w:rPr>
                <w:rFonts w:ascii="Courier New" w:hAnsi="Courier New" w:cs="Courier New"/>
                <w:sz w:val="18"/>
                <w:szCs w:val="18"/>
                <w:highlight w:val="yellow"/>
              </w:rPr>
              <w:t>domains/${DOMAIN}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/vault/</w:t>
            </w:r>
          </w:p>
          <w:p w14:paraId="0267CDD0" w14:textId="10963D11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Enter 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Keystore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 URL: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/opt/</w:t>
            </w:r>
            <w:r w:rsidR="00AF1088">
              <w:rPr>
                <w:rFonts w:ascii="Courier New" w:hAnsi="Courier New" w:cs="Courier New"/>
                <w:sz w:val="18"/>
                <w:szCs w:val="18"/>
                <w:highlight w:val="yellow"/>
              </w:rPr>
              <w:t>jboss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</w:t>
            </w:r>
            <w:r w:rsidR="00AF1088">
              <w:rPr>
                <w:rFonts w:ascii="Courier New" w:hAnsi="Courier New" w:cs="Courier New"/>
                <w:sz w:val="18"/>
                <w:szCs w:val="18"/>
                <w:highlight w:val="yellow"/>
              </w:rPr>
              <w:t>domains/${DOMAIN}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/vault/vault.keystore</w:t>
            </w:r>
          </w:p>
          <w:p w14:paraId="634F5CD5" w14:textId="77777777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Enter 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Keystore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 password: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[key-password]</w:t>
            </w:r>
          </w:p>
          <w:p w14:paraId="76A94107" w14:textId="77777777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Enter 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Keystore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 password again: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[key-password]</w:t>
            </w:r>
          </w:p>
          <w:p w14:paraId="56309EBB" w14:textId="77777777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>Values match</w:t>
            </w:r>
          </w:p>
          <w:p w14:paraId="22464912" w14:textId="77777777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>Enter 8 character salt:[8 characters alpha numeric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string</w:t>
            </w:r>
            <w:r w:rsidRPr="0010476D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7D6E08E8" w14:textId="3304288C" w:rsidR="00F05ECD" w:rsidRPr="0010476D" w:rsidRDefault="00F05ECD" w:rsidP="00BF7F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>Enter iteration count as a number (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Eg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</w:rPr>
              <w:t>: 44):</w:t>
            </w:r>
            <w:r w:rsidR="0053059B">
              <w:rPr>
                <w:rFonts w:ascii="Courier New" w:hAnsi="Courier New" w:cs="Courier New"/>
                <w:sz w:val="18"/>
                <w:szCs w:val="18"/>
                <w:highlight w:val="yellow"/>
              </w:rPr>
              <w:t>11</w:t>
            </w:r>
          </w:p>
          <w:p w14:paraId="0158B687" w14:textId="77777777" w:rsidR="00F05ECD" w:rsidRPr="0010476D" w:rsidRDefault="00F05ECD" w:rsidP="00BF7F90">
            <w:pPr>
              <w:rPr>
                <w:sz w:val="18"/>
                <w:szCs w:val="18"/>
              </w:rPr>
            </w:pPr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Enter 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Keystore</w:t>
            </w:r>
            <w:proofErr w:type="spellEnd"/>
            <w:r w:rsidRPr="001047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476D">
              <w:rPr>
                <w:rFonts w:ascii="Courier New" w:hAnsi="Courier New" w:cs="Courier New"/>
                <w:sz w:val="18"/>
                <w:szCs w:val="18"/>
              </w:rPr>
              <w:t>Alias:</w:t>
            </w:r>
            <w:r w:rsidRPr="0010476D">
              <w:rPr>
                <w:rFonts w:ascii="Courier New" w:hAnsi="Courier New" w:cs="Courier New"/>
                <w:sz w:val="18"/>
                <w:szCs w:val="18"/>
                <w:highlight w:val="yellow"/>
              </w:rPr>
              <w:t>vault</w:t>
            </w:r>
            <w:proofErr w:type="spellEnd"/>
          </w:p>
        </w:tc>
      </w:tr>
    </w:tbl>
    <w:p w14:paraId="312DD375" w14:textId="77777777" w:rsidR="00F05ECD" w:rsidRDefault="00F05ECD" w:rsidP="00F05ECD">
      <w:pPr>
        <w:pStyle w:val="ListParagraph"/>
        <w:ind w:left="1080"/>
      </w:pPr>
    </w:p>
    <w:p w14:paraId="4615EA8C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lastRenderedPageBreak/>
        <w:t>Record what you enter in “salt”</w:t>
      </w:r>
    </w:p>
    <w:p w14:paraId="51D3DBCB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You should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5ECD" w14:paraId="4BE5E027" w14:textId="77777777" w:rsidTr="00BF7F90">
        <w:tc>
          <w:tcPr>
            <w:tcW w:w="10790" w:type="dxa"/>
          </w:tcPr>
          <w:p w14:paraId="47A3D9E8" w14:textId="77777777" w:rsidR="00F05ECD" w:rsidRDefault="00F05ECD" w:rsidP="00BF7F90">
            <w:r>
              <w:t>Initializing Vault</w:t>
            </w:r>
          </w:p>
          <w:p w14:paraId="73EB66FB" w14:textId="77777777" w:rsidR="00F05ECD" w:rsidRDefault="00F05ECD" w:rsidP="00BF7F90">
            <w:r>
              <w:t xml:space="preserve">Apr 14, 2014 1:55:37 PM </w:t>
            </w:r>
            <w:proofErr w:type="spellStart"/>
            <w:r>
              <w:t>org.picketbox.plugins.vault.PicketBoxSecurityVault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14:paraId="28DA92E3" w14:textId="77777777" w:rsidR="00F05ECD" w:rsidRDefault="00F05ECD" w:rsidP="00BF7F90">
            <w:r>
              <w:t>INFO: PBOX000361: Default Security Vault Implementation Initialized and Ready</w:t>
            </w:r>
          </w:p>
          <w:p w14:paraId="6441D0ED" w14:textId="77777777" w:rsidR="00F05ECD" w:rsidRDefault="00F05ECD" w:rsidP="00BF7F90">
            <w:r>
              <w:t xml:space="preserve">Vault Configuration in AS7 </w:t>
            </w:r>
            <w:proofErr w:type="spellStart"/>
            <w:r>
              <w:t>config</w:t>
            </w:r>
            <w:proofErr w:type="spellEnd"/>
            <w:r>
              <w:t xml:space="preserve"> file:</w:t>
            </w:r>
          </w:p>
          <w:p w14:paraId="4BF8F25B" w14:textId="77777777" w:rsidR="00F05ECD" w:rsidRDefault="00F05ECD" w:rsidP="00BF7F90">
            <w:r>
              <w:t>********************************************</w:t>
            </w:r>
          </w:p>
          <w:p w14:paraId="28767A3B" w14:textId="77777777" w:rsidR="00F05ECD" w:rsidRDefault="00F05ECD" w:rsidP="00BF7F90">
            <w:r>
              <w:t>...</w:t>
            </w:r>
          </w:p>
          <w:p w14:paraId="643BF5DC" w14:textId="77777777" w:rsidR="00F05ECD" w:rsidRDefault="00F05ECD" w:rsidP="00BF7F90">
            <w:r>
              <w:t>&lt;/extensions&gt;</w:t>
            </w:r>
          </w:p>
          <w:p w14:paraId="6B53DD40" w14:textId="77777777" w:rsidR="00F05ECD" w:rsidRDefault="00F05ECD" w:rsidP="00BF7F90">
            <w:r>
              <w:t>&lt;vault&gt;</w:t>
            </w:r>
          </w:p>
          <w:p w14:paraId="0B5BC269" w14:textId="3DC2F594" w:rsidR="00F05ECD" w:rsidRDefault="00F05ECD" w:rsidP="00BF7F90">
            <w:r>
              <w:t xml:space="preserve">  &lt;vault-option name="KEYSTORE_URL" value="/opt/</w:t>
            </w:r>
            <w:proofErr w:type="spellStart"/>
            <w:r w:rsidR="00AF1088">
              <w:t>jboss</w:t>
            </w:r>
            <w:proofErr w:type="spellEnd"/>
            <w:r>
              <w:t>/domains/</w:t>
            </w:r>
            <w:r w:rsidR="00AF1088">
              <w:t>$DOMAIN</w:t>
            </w:r>
            <w:r>
              <w:t>/vault/</w:t>
            </w:r>
            <w:proofErr w:type="spellStart"/>
            <w:r>
              <w:t>vault.keystore</w:t>
            </w:r>
            <w:proofErr w:type="spellEnd"/>
            <w:r>
              <w:t>"/&gt;</w:t>
            </w:r>
          </w:p>
          <w:p w14:paraId="5A3DE7D2" w14:textId="77777777" w:rsidR="00F05ECD" w:rsidRDefault="00F05ECD" w:rsidP="00BF7F90">
            <w:r>
              <w:t xml:space="preserve">  &lt;vault-option name="KEYSTORE_PASSWORD" value="</w:t>
            </w:r>
            <w:r w:rsidRPr="00510F05">
              <w:rPr>
                <w:highlight w:val="yellow"/>
              </w:rPr>
              <w:t xml:space="preserve">[MASK </w:t>
            </w:r>
            <w:proofErr w:type="spellStart"/>
            <w:r w:rsidRPr="00510F05">
              <w:rPr>
                <w:highlight w:val="yellow"/>
              </w:rPr>
              <w:t>keystore</w:t>
            </w:r>
            <w:proofErr w:type="spellEnd"/>
            <w:r w:rsidRPr="00510F05">
              <w:rPr>
                <w:highlight w:val="yellow"/>
              </w:rPr>
              <w:t xml:space="preserve"> password]</w:t>
            </w:r>
            <w:r>
              <w:t>"/&gt;</w:t>
            </w:r>
          </w:p>
          <w:p w14:paraId="13F34D8A" w14:textId="77777777" w:rsidR="00F05ECD" w:rsidRDefault="00F05ECD" w:rsidP="00BF7F90">
            <w:r>
              <w:t xml:space="preserve">  &lt;vault-option name="KEYSTORE_ALIAS" value="vault"/&gt;</w:t>
            </w:r>
          </w:p>
          <w:p w14:paraId="77F27056" w14:textId="77777777" w:rsidR="00F05ECD" w:rsidRDefault="00F05ECD" w:rsidP="00BF7F90">
            <w:r>
              <w:t xml:space="preserve">  &lt;vault-option name="SALT" value="[based on input]"/&gt;</w:t>
            </w:r>
          </w:p>
          <w:p w14:paraId="2ACC7ED7" w14:textId="77777777" w:rsidR="00F05ECD" w:rsidRDefault="00F05ECD" w:rsidP="00BF7F90">
            <w:r>
              <w:t xml:space="preserve">  &lt;vault-option name="ITERATION_COUNT" value="99"/&gt;</w:t>
            </w:r>
          </w:p>
          <w:p w14:paraId="022AD1A8" w14:textId="6281AC7A" w:rsidR="00F05ECD" w:rsidRDefault="00F05ECD" w:rsidP="00BF7F90">
            <w:r>
              <w:t xml:space="preserve">  &lt;vault-option name="ENC_FILE_DIR" value="/opt/</w:t>
            </w:r>
            <w:proofErr w:type="spellStart"/>
            <w:r w:rsidR="00AF1088">
              <w:t>jboss</w:t>
            </w:r>
            <w:proofErr w:type="spellEnd"/>
            <w:r>
              <w:t>/domains/</w:t>
            </w:r>
            <w:r w:rsidR="00AF1088">
              <w:t>$DOMAIN</w:t>
            </w:r>
            <w:r>
              <w:t>/vault/"/&gt;</w:t>
            </w:r>
          </w:p>
          <w:p w14:paraId="3FB9BB73" w14:textId="77777777" w:rsidR="00F05ECD" w:rsidRDefault="00F05ECD" w:rsidP="00BF7F90">
            <w:r>
              <w:t>&lt;/vault&gt;&lt;management&gt; ...</w:t>
            </w:r>
          </w:p>
          <w:p w14:paraId="53590511" w14:textId="77777777" w:rsidR="00F05ECD" w:rsidRDefault="00F05ECD" w:rsidP="00BF7F90">
            <w:r>
              <w:t>********************************************</w:t>
            </w:r>
          </w:p>
          <w:p w14:paraId="1924494D" w14:textId="77777777" w:rsidR="00F05ECD" w:rsidRDefault="00F05ECD" w:rsidP="00BF7F90">
            <w:r>
              <w:t>Vault is initialized and ready for use</w:t>
            </w:r>
          </w:p>
          <w:p w14:paraId="201CC692" w14:textId="77777777" w:rsidR="00F05ECD" w:rsidRDefault="00F05ECD" w:rsidP="00BF7F90">
            <w:r>
              <w:t>Handshake with Vault complete</w:t>
            </w:r>
          </w:p>
          <w:p w14:paraId="0AFAA057" w14:textId="77777777" w:rsidR="00F05ECD" w:rsidRDefault="00F05ECD" w:rsidP="00BF7F90">
            <w:r>
              <w:t>Please enter a Digit::   0: Store a secured attribute  1: Check whether a secured attribute exists  2: Exit</w:t>
            </w:r>
          </w:p>
        </w:tc>
      </w:tr>
    </w:tbl>
    <w:p w14:paraId="4CD51AFF" w14:textId="77777777" w:rsidR="00F05ECD" w:rsidRDefault="00F05ECD" w:rsidP="00F05ECD"/>
    <w:p w14:paraId="267998E2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 xml:space="preserve">Record the [MASK </w:t>
      </w:r>
      <w:proofErr w:type="spellStart"/>
      <w:r>
        <w:t>keystore</w:t>
      </w:r>
      <w:proofErr w:type="spellEnd"/>
      <w:r>
        <w:t xml:space="preserve"> password] above</w:t>
      </w:r>
    </w:p>
    <w:p w14:paraId="21EACD53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 xml:space="preserve">Enter </w:t>
      </w:r>
      <w:r w:rsidRPr="0006659D">
        <w:rPr>
          <w:b/>
        </w:rPr>
        <w:t>0</w:t>
      </w:r>
      <w:r>
        <w:rPr>
          <w:b/>
        </w:rPr>
        <w:t xml:space="preserve"> </w:t>
      </w:r>
      <w:r>
        <w:t xml:space="preserve">to store an attribute in the </w:t>
      </w:r>
      <w:proofErr w:type="spellStart"/>
      <w:r>
        <w:t>keystore</w:t>
      </w:r>
      <w:proofErr w:type="spellEnd"/>
    </w:p>
    <w:p w14:paraId="47D3BDF9" w14:textId="77777777" w:rsidR="00F05ECD" w:rsidRDefault="00F05ECD" w:rsidP="00F05ECD">
      <w:pPr>
        <w:pStyle w:val="ListParagraph"/>
        <w:numPr>
          <w:ilvl w:val="1"/>
          <w:numId w:val="6"/>
        </w:numPr>
      </w:pPr>
      <w:r>
        <w:t>Follow the on screen instruction as follow (user input value is highlighted yellow):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5ECD" w14:paraId="50681B75" w14:textId="77777777" w:rsidTr="00BF7F90">
        <w:tc>
          <w:tcPr>
            <w:tcW w:w="10790" w:type="dxa"/>
          </w:tcPr>
          <w:p w14:paraId="212BC49D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Task: Store a secured attribute</w:t>
            </w:r>
          </w:p>
          <w:p w14:paraId="272275A2" w14:textId="24321AB9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Please enter secured attribute value (such as password):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>[</w:t>
            </w:r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>JBoss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>jms</w:t>
            </w:r>
            <w:proofErr w:type="spellEnd"/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>user password]</w:t>
            </w:r>
          </w:p>
          <w:p w14:paraId="70077CF9" w14:textId="4B77426E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Please enter secured attribute value (such as password) again: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>[</w:t>
            </w:r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JBoss </w:t>
            </w:r>
            <w:proofErr w:type="spellStart"/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>jms</w:t>
            </w:r>
            <w:proofErr w:type="spellEnd"/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user password]</w:t>
            </w:r>
          </w:p>
          <w:p w14:paraId="6A525457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Values match</w:t>
            </w:r>
          </w:p>
          <w:p w14:paraId="737A7F6B" w14:textId="24578B15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 xml:space="preserve">Enter Vault </w:t>
            </w:r>
            <w:proofErr w:type="spellStart"/>
            <w:r w:rsidRPr="00510F05">
              <w:rPr>
                <w:rFonts w:ascii="Courier New" w:hAnsi="Courier New" w:cs="Courier New"/>
                <w:sz w:val="20"/>
                <w:szCs w:val="20"/>
              </w:rPr>
              <w:t>Block:</w:t>
            </w:r>
            <w:r w:rsidR="0053059B">
              <w:rPr>
                <w:rFonts w:ascii="Courier New" w:hAnsi="Courier New" w:cs="Courier New"/>
                <w:sz w:val="20"/>
                <w:szCs w:val="20"/>
              </w:rPr>
              <w:t>JmsUser</w:t>
            </w:r>
            <w:proofErr w:type="spellEnd"/>
          </w:p>
          <w:p w14:paraId="3D7728B4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 xml:space="preserve">Enter Attribute </w:t>
            </w:r>
            <w:proofErr w:type="spellStart"/>
            <w:r w:rsidRPr="00510F05">
              <w:rPr>
                <w:rFonts w:ascii="Courier New" w:hAnsi="Courier New" w:cs="Courier New"/>
                <w:sz w:val="20"/>
                <w:szCs w:val="20"/>
              </w:rPr>
              <w:t>Name: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>password</w:t>
            </w:r>
            <w:proofErr w:type="spellEnd"/>
          </w:p>
          <w:p w14:paraId="1F614C8C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Secured attribute value has been stored in vault.</w:t>
            </w:r>
          </w:p>
          <w:p w14:paraId="72C25173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Please make note of the following:</w:t>
            </w:r>
          </w:p>
          <w:p w14:paraId="23BBAAA1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********************************************</w:t>
            </w:r>
          </w:p>
          <w:p w14:paraId="718DB415" w14:textId="0CC01A58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Vault Block:</w:t>
            </w:r>
            <w:r w:rsidR="000460C7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>JmsUser</w:t>
            </w:r>
            <w:proofErr w:type="spellEnd"/>
          </w:p>
          <w:p w14:paraId="64428269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 xml:space="preserve">Attribute </w:t>
            </w:r>
            <w:proofErr w:type="spellStart"/>
            <w:r w:rsidRPr="00510F05">
              <w:rPr>
                <w:rFonts w:ascii="Courier New" w:hAnsi="Courier New" w:cs="Courier New"/>
                <w:sz w:val="20"/>
                <w:szCs w:val="20"/>
              </w:rPr>
              <w:t>Name:</w:t>
            </w:r>
            <w:r w:rsidRPr="00510F05">
              <w:rPr>
                <w:rFonts w:ascii="Courier New" w:hAnsi="Courier New" w:cs="Courier New"/>
                <w:sz w:val="20"/>
                <w:szCs w:val="20"/>
                <w:highlight w:val="yellow"/>
              </w:rPr>
              <w:t>password</w:t>
            </w:r>
            <w:proofErr w:type="spellEnd"/>
          </w:p>
          <w:p w14:paraId="6691EEDA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Configuration should be done as follows:</w:t>
            </w:r>
          </w:p>
          <w:p w14:paraId="078512F1" w14:textId="2D1224A6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VAULT::</w:t>
            </w:r>
            <w:proofErr w:type="spellStart"/>
            <w:r w:rsidR="0053059B">
              <w:rPr>
                <w:rFonts w:ascii="Courier New" w:hAnsi="Courier New" w:cs="Courier New"/>
                <w:sz w:val="20"/>
                <w:szCs w:val="20"/>
                <w:highlight w:val="yellow"/>
              </w:rPr>
              <w:t>JmsUser</w:t>
            </w:r>
            <w:proofErr w:type="spellEnd"/>
            <w:r w:rsidRPr="00510F05">
              <w:rPr>
                <w:rFonts w:ascii="Courier New" w:hAnsi="Courier New" w:cs="Courier New"/>
                <w:sz w:val="20"/>
                <w:szCs w:val="20"/>
              </w:rPr>
              <w:t>::password::1</w:t>
            </w:r>
          </w:p>
          <w:p w14:paraId="173450B0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********************************************</w:t>
            </w:r>
          </w:p>
          <w:p w14:paraId="4D083F10" w14:textId="77777777" w:rsidR="00F05ECD" w:rsidRPr="00510F05" w:rsidRDefault="00F05ECD" w:rsidP="00BF7F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0F05">
              <w:rPr>
                <w:rFonts w:ascii="Courier New" w:hAnsi="Courier New" w:cs="Courier New"/>
                <w:sz w:val="20"/>
                <w:szCs w:val="20"/>
              </w:rPr>
              <w:t>Please enter a Digit::   0: Store a secured attribute  1: Check whether a secured attribute exists  2: Exit</w:t>
            </w:r>
          </w:p>
        </w:tc>
      </w:tr>
    </w:tbl>
    <w:p w14:paraId="44F23EC1" w14:textId="77777777" w:rsidR="00F05ECD" w:rsidRDefault="00F05ECD" w:rsidP="00F05ECD"/>
    <w:p w14:paraId="6C368DF3" w14:textId="66B3FF5A" w:rsidR="00DA3B40" w:rsidRDefault="00DA3B40" w:rsidP="00F05ECD">
      <w:pPr>
        <w:pStyle w:val="ListParagraph"/>
        <w:numPr>
          <w:ilvl w:val="0"/>
          <w:numId w:val="6"/>
        </w:numPr>
      </w:pPr>
      <w:r>
        <w:t>Repeat the previous step to store a s</w:t>
      </w:r>
      <w:r w:rsidR="0053059B">
        <w:t xml:space="preserve">ecured attribute to encrypt any </w:t>
      </w:r>
      <w:proofErr w:type="spellStart"/>
      <w:r w:rsidR="0053059B">
        <w:t>Datasource</w:t>
      </w:r>
      <w:proofErr w:type="spellEnd"/>
      <w:r w:rsidR="0053059B">
        <w:t xml:space="preserve"> </w:t>
      </w:r>
      <w:r>
        <w:t xml:space="preserve">user password, but replace the </w:t>
      </w:r>
      <w:proofErr w:type="spellStart"/>
      <w:r w:rsidR="0053059B">
        <w:t>JmsUser</w:t>
      </w:r>
      <w:proofErr w:type="spellEnd"/>
      <w:r>
        <w:t xml:space="preserve">, </w:t>
      </w:r>
      <w:r w:rsidR="0053059B">
        <w:t xml:space="preserve">database user </w:t>
      </w:r>
      <w:r>
        <w:t xml:space="preserve">password with </w:t>
      </w:r>
      <w:r w:rsidR="0053059B">
        <w:t>your data source name</w:t>
      </w:r>
      <w:r>
        <w:t xml:space="preserve"> and </w:t>
      </w:r>
      <w:r w:rsidR="0053059B">
        <w:t>the appropriate password</w:t>
      </w:r>
    </w:p>
    <w:p w14:paraId="1C5E577E" w14:textId="1F1455BB" w:rsidR="00F05ECD" w:rsidRDefault="000460C7" w:rsidP="00F05ECD">
      <w:pPr>
        <w:pStyle w:val="ListParagraph"/>
        <w:numPr>
          <w:ilvl w:val="0"/>
          <w:numId w:val="6"/>
        </w:numPr>
      </w:pPr>
      <w:r>
        <w:t>Modify the ${DOMAIN_DIR}/configuration/domain.xml to include the encrypted password</w:t>
      </w:r>
    </w:p>
    <w:p w14:paraId="3CB68E21" w14:textId="2C38B5DF" w:rsidR="0053059B" w:rsidRDefault="0053059B" w:rsidP="000460C7">
      <w:pPr>
        <w:pStyle w:val="ListParagraph"/>
        <w:numPr>
          <w:ilvl w:val="1"/>
          <w:numId w:val="6"/>
        </w:numPr>
      </w:pPr>
      <w:r>
        <w:t>Replace the database password with ${</w:t>
      </w:r>
      <w:r w:rsidRPr="00510F05">
        <w:rPr>
          <w:rFonts w:ascii="Courier New" w:hAnsi="Courier New" w:cs="Courier New"/>
          <w:sz w:val="20"/>
          <w:szCs w:val="20"/>
        </w:rPr>
        <w:t>VAULT::</w:t>
      </w:r>
      <w:proofErr w:type="spellStart"/>
      <w:r>
        <w:rPr>
          <w:rFonts w:ascii="Courier New" w:hAnsi="Courier New" w:cs="Courier New"/>
          <w:sz w:val="20"/>
          <w:szCs w:val="20"/>
        </w:rPr>
        <w:t>JmsUser</w:t>
      </w:r>
      <w:proofErr w:type="spellEnd"/>
      <w:r w:rsidRPr="00510F05">
        <w:rPr>
          <w:rFonts w:ascii="Courier New" w:hAnsi="Courier New" w:cs="Courier New"/>
          <w:sz w:val="20"/>
          <w:szCs w:val="20"/>
        </w:rPr>
        <w:t>::password::1</w:t>
      </w:r>
      <w:r>
        <w:rPr>
          <w:rFonts w:ascii="Courier New" w:hAnsi="Courier New" w:cs="Courier New"/>
          <w:sz w:val="20"/>
          <w:szCs w:val="20"/>
        </w:rPr>
        <w:t>}</w:t>
      </w:r>
    </w:p>
    <w:p w14:paraId="0E6DA309" w14:textId="0D31119A" w:rsidR="000460C7" w:rsidRDefault="000460C7" w:rsidP="00F05ECD">
      <w:pPr>
        <w:pStyle w:val="ListParagraph"/>
        <w:numPr>
          <w:ilvl w:val="0"/>
          <w:numId w:val="6"/>
        </w:numPr>
      </w:pPr>
      <w:r>
        <w:t xml:space="preserve">Note: You can use this to encrypt string </w:t>
      </w:r>
      <w:r w:rsidR="00B366C3">
        <w:t xml:space="preserve">value </w:t>
      </w:r>
      <w:r>
        <w:t>in domain.xml</w:t>
      </w:r>
    </w:p>
    <w:p w14:paraId="5FECB34E" w14:textId="77777777" w:rsidR="00F05ECD" w:rsidRDefault="00F05ECD" w:rsidP="00E05F99"/>
    <w:p w14:paraId="5363EFE3" w14:textId="0702318E" w:rsidR="000460C7" w:rsidRDefault="000460C7" w:rsidP="000460C7">
      <w:pPr>
        <w:pStyle w:val="Heading2"/>
      </w:pPr>
      <w:r>
        <w:t>Setup JBoss Startup/Shutdown scripts</w:t>
      </w:r>
    </w:p>
    <w:p w14:paraId="63B69337" w14:textId="2583BBB5" w:rsidR="00052B24" w:rsidRDefault="00052B24" w:rsidP="00052B24">
      <w:pPr>
        <w:pStyle w:val="ListParagraph"/>
        <w:numPr>
          <w:ilvl w:val="0"/>
          <w:numId w:val="9"/>
        </w:numPr>
      </w:pPr>
      <w:r>
        <w:t>Create the directo</w:t>
      </w:r>
      <w:r w:rsidR="00DA3B40">
        <w:t>ry for startup/shutdown scripts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052B24" w:rsidRPr="007377B4" w14:paraId="6B04E667" w14:textId="77777777" w:rsidTr="00DA3B40">
        <w:tc>
          <w:tcPr>
            <w:tcW w:w="9710" w:type="dxa"/>
          </w:tcPr>
          <w:p w14:paraId="6E3AA136" w14:textId="77777777" w:rsidR="00052B24" w:rsidRPr="007377B4" w:rsidRDefault="00052B24" w:rsidP="00DA3B40">
            <w:pPr>
              <w:rPr>
                <w:rFonts w:ascii="Courier New" w:hAnsi="Courier New" w:cs="Courier New"/>
              </w:rPr>
            </w:pPr>
            <w:r w:rsidRPr="007377B4">
              <w:rPr>
                <w:rFonts w:ascii="Courier New" w:hAnsi="Courier New" w:cs="Courier New"/>
              </w:rPr>
              <w:t>cd $HOME</w:t>
            </w:r>
          </w:p>
          <w:p w14:paraId="5A477499" w14:textId="6A81053D" w:rsidR="00052B24" w:rsidRPr="007377B4" w:rsidRDefault="00052B24" w:rsidP="00DA3B40">
            <w:pPr>
              <w:rPr>
                <w:rFonts w:ascii="Courier New" w:hAnsi="Courier New" w:cs="Courier New"/>
              </w:rPr>
            </w:pPr>
            <w:proofErr w:type="spellStart"/>
            <w:r w:rsidRPr="007377B4">
              <w:rPr>
                <w:rFonts w:ascii="Courier New" w:hAnsi="Courier New" w:cs="Courier New"/>
              </w:rPr>
              <w:t>mkdir</w:t>
            </w:r>
            <w:proofErr w:type="spellEnd"/>
            <w:r w:rsidRPr="007377B4">
              <w:rPr>
                <w:rFonts w:ascii="Courier New" w:hAnsi="Courier New" w:cs="Courier New"/>
              </w:rPr>
              <w:t xml:space="preserve"> ~/</w:t>
            </w:r>
            <w:r w:rsidR="00DA3B40">
              <w:rPr>
                <w:rFonts w:ascii="Courier New" w:hAnsi="Courier New" w:cs="Courier New"/>
              </w:rPr>
              <w:t>scripts</w:t>
            </w:r>
          </w:p>
          <w:p w14:paraId="025105A6" w14:textId="54D53578" w:rsidR="00052B24" w:rsidRPr="007377B4" w:rsidRDefault="00052B24" w:rsidP="00DA3B40">
            <w:pPr>
              <w:rPr>
                <w:rFonts w:ascii="Courier New" w:hAnsi="Courier New" w:cs="Courier New"/>
              </w:rPr>
            </w:pPr>
            <w:proofErr w:type="spellStart"/>
            <w:r w:rsidRPr="007377B4">
              <w:rPr>
                <w:rFonts w:ascii="Courier New" w:hAnsi="Courier New" w:cs="Courier New"/>
              </w:rPr>
              <w:t>mkdir</w:t>
            </w:r>
            <w:proofErr w:type="spellEnd"/>
            <w:r w:rsidRPr="007377B4">
              <w:rPr>
                <w:rFonts w:ascii="Courier New" w:hAnsi="Courier New" w:cs="Courier New"/>
              </w:rPr>
              <w:t xml:space="preserve"> ~/</w:t>
            </w:r>
            <w:r w:rsidR="00DA3B40">
              <w:rPr>
                <w:rFonts w:ascii="Courier New" w:hAnsi="Courier New" w:cs="Courier New"/>
              </w:rPr>
              <w:t>scripts</w:t>
            </w:r>
            <w:r w:rsidRPr="007377B4">
              <w:rPr>
                <w:rFonts w:ascii="Courier New" w:hAnsi="Courier New" w:cs="Courier New"/>
              </w:rPr>
              <w:t>/</w:t>
            </w:r>
            <w:proofErr w:type="spellStart"/>
            <w:r w:rsidRPr="007377B4">
              <w:rPr>
                <w:rFonts w:ascii="Courier New" w:hAnsi="Courier New" w:cs="Courier New"/>
              </w:rPr>
              <w:t>etc</w:t>
            </w:r>
            <w:proofErr w:type="spellEnd"/>
          </w:p>
          <w:p w14:paraId="795272A4" w14:textId="1634807C" w:rsidR="00052B24" w:rsidRPr="007377B4" w:rsidRDefault="00052B24" w:rsidP="00DA3B40">
            <w:pPr>
              <w:rPr>
                <w:rFonts w:ascii="Courier New" w:hAnsi="Courier New" w:cs="Courier New"/>
              </w:rPr>
            </w:pPr>
            <w:proofErr w:type="spellStart"/>
            <w:r w:rsidRPr="007377B4">
              <w:rPr>
                <w:rFonts w:ascii="Courier New" w:hAnsi="Courier New" w:cs="Courier New"/>
              </w:rPr>
              <w:t>mkdir</w:t>
            </w:r>
            <w:proofErr w:type="spellEnd"/>
            <w:r w:rsidRPr="007377B4">
              <w:rPr>
                <w:rFonts w:ascii="Courier New" w:hAnsi="Courier New" w:cs="Courier New"/>
              </w:rPr>
              <w:t xml:space="preserve"> ~/</w:t>
            </w:r>
            <w:r w:rsidR="00DA3B40">
              <w:rPr>
                <w:rFonts w:ascii="Courier New" w:hAnsi="Courier New" w:cs="Courier New"/>
              </w:rPr>
              <w:t>scripts</w:t>
            </w:r>
            <w:r w:rsidRPr="007377B4">
              <w:rPr>
                <w:rFonts w:ascii="Courier New" w:hAnsi="Courier New" w:cs="Courier New"/>
              </w:rPr>
              <w:t>/bin</w:t>
            </w:r>
          </w:p>
        </w:tc>
      </w:tr>
    </w:tbl>
    <w:p w14:paraId="49C4CA8C" w14:textId="1D9B34C1" w:rsidR="00DA3B40" w:rsidRDefault="00DA3B40" w:rsidP="00052B24">
      <w:pPr>
        <w:pStyle w:val="ListParagraph"/>
        <w:numPr>
          <w:ilvl w:val="0"/>
          <w:numId w:val="9"/>
        </w:numPr>
      </w:pPr>
      <w:r>
        <w:t>The ~/scripts directory is refer to as ${SCRIPTS}</w:t>
      </w:r>
    </w:p>
    <w:p w14:paraId="3607F2AF" w14:textId="62008DB7" w:rsidR="00052B24" w:rsidRDefault="00052B24" w:rsidP="00052B24">
      <w:pPr>
        <w:pStyle w:val="ListParagraph"/>
        <w:numPr>
          <w:ilvl w:val="0"/>
          <w:numId w:val="9"/>
        </w:numPr>
      </w:pPr>
      <w:r>
        <w:lastRenderedPageBreak/>
        <w:t>Copy all the start/stop/restart scripts to host1</w:t>
      </w:r>
      <w:r w:rsidR="00DA3B40">
        <w:t>:${SCRIPTS}</w:t>
      </w:r>
      <w:r>
        <w:t>/bin</w:t>
      </w:r>
    </w:p>
    <w:p w14:paraId="69F5E163" w14:textId="77777777" w:rsidR="00052B24" w:rsidRDefault="00052B24" w:rsidP="00052B24">
      <w:pPr>
        <w:pStyle w:val="ListParagraph"/>
        <w:numPr>
          <w:ilvl w:val="0"/>
          <w:numId w:val="9"/>
        </w:numPr>
      </w:pPr>
      <w:r>
        <w:t>This includes the following: restarthost.sh, restartserverall.sh, starthost.sh, startserver.sh, stopsererall.sh, restartserverall.sh, startserverall.sh, stophost.sh, stopserver.sh</w:t>
      </w:r>
    </w:p>
    <w:p w14:paraId="18D48D8D" w14:textId="048311FA" w:rsidR="00052B24" w:rsidRDefault="00052B24" w:rsidP="00052B24">
      <w:pPr>
        <w:pStyle w:val="ListParagraph"/>
        <w:numPr>
          <w:ilvl w:val="0"/>
          <w:numId w:val="9"/>
        </w:numPr>
      </w:pPr>
      <w:r>
        <w:t xml:space="preserve">Change directory to </w:t>
      </w:r>
      <w:r w:rsidR="00DA3B40">
        <w:t>${SCRIPTS}</w:t>
      </w:r>
      <w:r>
        <w:t>/</w:t>
      </w:r>
      <w:proofErr w:type="spellStart"/>
      <w:r>
        <w:t>etc</w:t>
      </w:r>
      <w:proofErr w:type="spellEnd"/>
    </w:p>
    <w:p w14:paraId="2D4713FE" w14:textId="335558A5" w:rsidR="00052B24" w:rsidRDefault="00052B24" w:rsidP="00052B24">
      <w:pPr>
        <w:pStyle w:val="ListParagraph"/>
        <w:numPr>
          <w:ilvl w:val="0"/>
          <w:numId w:val="9"/>
        </w:numPr>
      </w:pPr>
      <w:r>
        <w:t xml:space="preserve">Create a new file called </w:t>
      </w:r>
      <w:r w:rsidRPr="00CD4A49">
        <w:rPr>
          <w:highlight w:val="yellow"/>
        </w:rPr>
        <w:t>setenv.sh</w:t>
      </w:r>
      <w:r>
        <w:t xml:space="preserve"> with the following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052B24" w14:paraId="11E9B1AC" w14:textId="77777777" w:rsidTr="00DA3B40">
        <w:tc>
          <w:tcPr>
            <w:tcW w:w="9710" w:type="dxa"/>
          </w:tcPr>
          <w:p w14:paraId="1AD6D2D7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 w:rsidRPr="00467D5F">
              <w:rPr>
                <w:rFonts w:ascii="Courier New" w:hAnsi="Courier New" w:cs="Courier New"/>
              </w:rPr>
              <w:t># Set and check environments</w:t>
            </w:r>
          </w:p>
          <w:p w14:paraId="3E63343C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 w:rsidRPr="00467D5F">
              <w:rPr>
                <w:rFonts w:ascii="Courier New" w:hAnsi="Courier New" w:cs="Courier New"/>
              </w:rPr>
              <w:t>export JAVA_HOME=/</w:t>
            </w:r>
            <w:proofErr w:type="spellStart"/>
            <w:r w:rsidRPr="00467D5F">
              <w:rPr>
                <w:rFonts w:ascii="Courier New" w:hAnsi="Courier New" w:cs="Courier New"/>
              </w:rPr>
              <w:t>usr</w:t>
            </w:r>
            <w:proofErr w:type="spellEnd"/>
            <w:r w:rsidRPr="00467D5F">
              <w:rPr>
                <w:rFonts w:ascii="Courier New" w:hAnsi="Courier New" w:cs="Courier New"/>
              </w:rPr>
              <w:t>/</w:t>
            </w:r>
            <w:proofErr w:type="spellStart"/>
            <w:r w:rsidRPr="00467D5F">
              <w:rPr>
                <w:rFonts w:ascii="Courier New" w:hAnsi="Courier New" w:cs="Courier New"/>
              </w:rPr>
              <w:t>jdk</w:t>
            </w:r>
            <w:proofErr w:type="spellEnd"/>
            <w:r w:rsidRPr="00467D5F">
              <w:rPr>
                <w:rFonts w:ascii="Courier New" w:hAnsi="Courier New" w:cs="Courier New"/>
              </w:rPr>
              <w:t>/jdk1.7.0_51</w:t>
            </w:r>
          </w:p>
          <w:p w14:paraId="7ED7A920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 w:rsidRPr="00467D5F">
              <w:rPr>
                <w:rFonts w:ascii="Courier New" w:hAnsi="Courier New" w:cs="Courier New"/>
              </w:rPr>
              <w:t xml:space="preserve">export </w:t>
            </w:r>
            <w:r>
              <w:rPr>
                <w:rFonts w:ascii="Courier New" w:hAnsi="Courier New" w:cs="Courier New"/>
              </w:rPr>
              <w:t>JBOSS_HOME=${HOME}/jboss-eap-6.3</w:t>
            </w:r>
          </w:p>
          <w:p w14:paraId="32802DD5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 w:rsidRPr="00467D5F">
              <w:rPr>
                <w:rFonts w:ascii="Courier New" w:hAnsi="Courier New" w:cs="Courier New"/>
              </w:rPr>
              <w:t>export LAUNCH_JBOSS_IN_BACKGROUND=1</w:t>
            </w:r>
          </w:p>
          <w:p w14:paraId="7A6B0BEF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export SERVER_GROUP=</w:t>
            </w:r>
            <w:r w:rsidRPr="00467D5F">
              <w:rPr>
                <w:rFonts w:ascii="Courier New" w:hAnsi="Courier New" w:cs="Courier New"/>
              </w:rPr>
              <w:t>server-group</w:t>
            </w:r>
          </w:p>
          <w:p w14:paraId="77B5BB91" w14:textId="77777777" w:rsidR="00052B24" w:rsidRPr="00467D5F" w:rsidRDefault="00052B24" w:rsidP="00DA3B40">
            <w:pPr>
              <w:rPr>
                <w:rFonts w:ascii="Courier New" w:hAnsi="Courier New" w:cs="Courier New"/>
              </w:rPr>
            </w:pPr>
            <w:r w:rsidRPr="00467D5F">
              <w:rPr>
                <w:rFonts w:ascii="Courier New" w:hAnsi="Courier New" w:cs="Courier New"/>
              </w:rPr>
              <w:t>export SERVER_NAME=server</w:t>
            </w:r>
          </w:p>
        </w:tc>
      </w:tr>
    </w:tbl>
    <w:p w14:paraId="4D51E109" w14:textId="77777777" w:rsidR="00052B24" w:rsidRDefault="00052B24" w:rsidP="00052B24">
      <w:pPr>
        <w:pStyle w:val="ListParagraph"/>
        <w:ind w:left="360"/>
      </w:pPr>
    </w:p>
    <w:p w14:paraId="5932F008" w14:textId="77777777" w:rsidR="00052B24" w:rsidRDefault="00052B24" w:rsidP="00052B24">
      <w:pPr>
        <w:pStyle w:val="ListParagraph"/>
        <w:numPr>
          <w:ilvl w:val="0"/>
          <w:numId w:val="9"/>
        </w:numPr>
      </w:pPr>
      <w:r>
        <w:t xml:space="preserve">Create a new file called </w:t>
      </w:r>
      <w:r w:rsidRPr="00CD4A49">
        <w:rPr>
          <w:highlight w:val="yellow"/>
        </w:rPr>
        <w:t>setenv_</w:t>
      </w:r>
      <w:r>
        <w:rPr>
          <w:highlight w:val="yellow"/>
        </w:rPr>
        <w:t>${DOMAIN}</w:t>
      </w:r>
      <w:r w:rsidRPr="00CD4A49">
        <w:rPr>
          <w:highlight w:val="yellow"/>
        </w:rPr>
        <w:t>.sh</w:t>
      </w:r>
      <w:r>
        <w:t xml:space="preserve"> with the following content: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052B24" w14:paraId="607A8C05" w14:textId="77777777" w:rsidTr="00DA3B40">
        <w:tc>
          <w:tcPr>
            <w:tcW w:w="9710" w:type="dxa"/>
          </w:tcPr>
          <w:p w14:paraId="122F53FA" w14:textId="77777777" w:rsidR="00052B24" w:rsidRPr="00CD4A49" w:rsidRDefault="00052B24" w:rsidP="00DA3B40">
            <w:pPr>
              <w:rPr>
                <w:rFonts w:ascii="Courier New" w:hAnsi="Courier New" w:cs="Courier New"/>
              </w:rPr>
            </w:pPr>
            <w:r w:rsidRPr="00CD4A49">
              <w:rPr>
                <w:rFonts w:ascii="Courier New" w:hAnsi="Courier New" w:cs="Courier New"/>
              </w:rPr>
              <w:t>node=`</w:t>
            </w:r>
            <w:proofErr w:type="spellStart"/>
            <w:r w:rsidRPr="00CD4A49">
              <w:rPr>
                <w:rFonts w:ascii="Courier New" w:hAnsi="Courier New" w:cs="Courier New"/>
              </w:rPr>
              <w:t>uname</w:t>
            </w:r>
            <w:proofErr w:type="spellEnd"/>
            <w:r w:rsidRPr="00CD4A49">
              <w:rPr>
                <w:rFonts w:ascii="Courier New" w:hAnsi="Courier New" w:cs="Courier New"/>
              </w:rPr>
              <w:t xml:space="preserve"> -n`</w:t>
            </w:r>
          </w:p>
          <w:p w14:paraId="3CB554F8" w14:textId="77777777" w:rsidR="00052B24" w:rsidRPr="00CD4A49" w:rsidRDefault="00052B24" w:rsidP="00DA3B40">
            <w:pPr>
              <w:rPr>
                <w:rFonts w:ascii="Courier New" w:hAnsi="Courier New" w:cs="Courier New"/>
              </w:rPr>
            </w:pPr>
            <w:r w:rsidRPr="00CD4A49">
              <w:rPr>
                <w:rFonts w:ascii="Courier New" w:hAnsi="Courier New" w:cs="Courier New"/>
              </w:rPr>
              <w:t>export JBOSS_MGMT=${node}:9001</w:t>
            </w:r>
          </w:p>
          <w:p w14:paraId="13897BF3" w14:textId="77777777" w:rsidR="00052B24" w:rsidRPr="00CD4A49" w:rsidRDefault="00052B24" w:rsidP="00DA3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export DOMAIN=</w:t>
            </w:r>
            <w:proofErr w:type="spellStart"/>
            <w:r>
              <w:rPr>
                <w:rFonts w:ascii="Courier New" w:hAnsi="Courier New" w:cs="Courier New"/>
              </w:rPr>
              <w:t>your_domain</w:t>
            </w:r>
            <w:proofErr w:type="spellEnd"/>
          </w:p>
          <w:p w14:paraId="1C64C231" w14:textId="77777777" w:rsidR="00052B24" w:rsidRDefault="00052B24" w:rsidP="00DA3B40">
            <w:r w:rsidRPr="00CD4A49">
              <w:rPr>
                <w:rFonts w:ascii="Courier New" w:hAnsi="Courier New" w:cs="Courier New"/>
              </w:rPr>
              <w:t>export DOMAIN_DIR=${HOME}/domains/${DOMAIN}</w:t>
            </w:r>
          </w:p>
        </w:tc>
      </w:tr>
    </w:tbl>
    <w:p w14:paraId="585A7AD3" w14:textId="77777777" w:rsidR="00052B24" w:rsidRDefault="00052B24" w:rsidP="00052B24"/>
    <w:p w14:paraId="52375FC4" w14:textId="77777777" w:rsidR="000E15ED" w:rsidRDefault="000E15ED" w:rsidP="00052B24"/>
    <w:p w14:paraId="70C5BA1D" w14:textId="77777777" w:rsidR="00E05F99" w:rsidRDefault="00E05F99" w:rsidP="00E05F99">
      <w:pPr>
        <w:pStyle w:val="Heading1"/>
      </w:pPr>
      <w:r>
        <w:t>Appendix</w:t>
      </w:r>
    </w:p>
    <w:p w14:paraId="3D81F1FB" w14:textId="0CF5310B" w:rsidR="0067061F" w:rsidRDefault="0067061F" w:rsidP="0067061F">
      <w:pPr>
        <w:pStyle w:val="Heading2"/>
      </w:pPr>
      <w:r>
        <w:t xml:space="preserve">JBoss cluster information </w:t>
      </w:r>
    </w:p>
    <w:p w14:paraId="2F87C828" w14:textId="00EF63CD" w:rsidR="0067061F" w:rsidRDefault="00AF1088" w:rsidP="0067061F">
      <w:pPr>
        <w:pStyle w:val="ListParagraph"/>
        <w:numPr>
          <w:ilvl w:val="0"/>
          <w:numId w:val="3"/>
        </w:numPr>
      </w:pPr>
      <w:r>
        <w:t>There are 2</w:t>
      </w:r>
      <w:r w:rsidR="0067061F">
        <w:t xml:space="preserve"> virtual machines for the JBoss cluster</w:t>
      </w:r>
    </w:p>
    <w:p w14:paraId="33A99D5D" w14:textId="3F7D861E" w:rsidR="0067061F" w:rsidRDefault="0067061F" w:rsidP="0067061F">
      <w:pPr>
        <w:pStyle w:val="ListParagraph"/>
        <w:numPr>
          <w:ilvl w:val="0"/>
          <w:numId w:val="3"/>
        </w:numPr>
      </w:pPr>
      <w:r>
        <w:t>Each virtual machines is referred as a JBoss host</w:t>
      </w:r>
      <w:r w:rsidR="00AF1088">
        <w:t xml:space="preserve"> or machine</w:t>
      </w:r>
      <w:r>
        <w:t xml:space="preserve">  </w:t>
      </w:r>
    </w:p>
    <w:p w14:paraId="35FDAC80" w14:textId="016464F6" w:rsidR="0067061F" w:rsidRDefault="00AF1088" w:rsidP="0067061F">
      <w:pPr>
        <w:pStyle w:val="ListParagraph"/>
        <w:numPr>
          <w:ilvl w:val="0"/>
          <w:numId w:val="3"/>
        </w:numPr>
      </w:pPr>
      <w:r>
        <w:t>The machines are host1, host2</w:t>
      </w:r>
    </w:p>
    <w:p w14:paraId="3D2CFC88" w14:textId="5F1EA832" w:rsidR="0067061F" w:rsidRDefault="0067061F" w:rsidP="0067061F">
      <w:pPr>
        <w:pStyle w:val="ListParagraph"/>
        <w:numPr>
          <w:ilvl w:val="0"/>
          <w:numId w:val="3"/>
        </w:numPr>
      </w:pPr>
      <w:r>
        <w:t>There is one domain controller per JBoss cluster</w:t>
      </w:r>
    </w:p>
    <w:p w14:paraId="0E6208B8" w14:textId="3175C05C" w:rsidR="0067061F" w:rsidRDefault="0067061F" w:rsidP="0067061F">
      <w:pPr>
        <w:pStyle w:val="ListParagraph"/>
        <w:numPr>
          <w:ilvl w:val="0"/>
          <w:numId w:val="3"/>
        </w:numPr>
      </w:pPr>
      <w:r>
        <w:t xml:space="preserve">Domain controller runs on </w:t>
      </w:r>
      <w:r w:rsidR="00AF1088">
        <w:t>host1</w:t>
      </w:r>
    </w:p>
    <w:p w14:paraId="01E0B8CA" w14:textId="6DA9472D" w:rsidR="0067061F" w:rsidRDefault="0067061F" w:rsidP="0067061F">
      <w:pPr>
        <w:pStyle w:val="ListParagraph"/>
        <w:numPr>
          <w:ilvl w:val="0"/>
          <w:numId w:val="3"/>
        </w:numPr>
      </w:pPr>
      <w:r>
        <w:t>The domain controller must be started first.</w:t>
      </w:r>
    </w:p>
    <w:p w14:paraId="70C5BA1E" w14:textId="77777777" w:rsidR="00E05F99" w:rsidRDefault="00E05F99" w:rsidP="00E05F99"/>
    <w:p w14:paraId="618D08C2" w14:textId="5E5A5F09" w:rsidR="0067061F" w:rsidRDefault="0067061F" w:rsidP="0067061F">
      <w:pPr>
        <w:pStyle w:val="Heading2"/>
      </w:pPr>
      <w:r>
        <w:t xml:space="preserve">Procedure for Starting/Stopping JBoss servers </w:t>
      </w:r>
    </w:p>
    <w:p w14:paraId="121C74A6" w14:textId="68B3BBF9" w:rsidR="0067061F" w:rsidRDefault="0067061F" w:rsidP="0067061F">
      <w:pPr>
        <w:pStyle w:val="ListParagraph"/>
        <w:numPr>
          <w:ilvl w:val="0"/>
          <w:numId w:val="10"/>
        </w:numPr>
      </w:pPr>
      <w:r>
        <w:t>Refer to JBoss cluster information for cluster setup</w:t>
      </w:r>
    </w:p>
    <w:p w14:paraId="78C76BE9" w14:textId="1583AF53" w:rsidR="0067061F" w:rsidRDefault="0067061F" w:rsidP="0067061F">
      <w:pPr>
        <w:pStyle w:val="ListParagraph"/>
        <w:numPr>
          <w:ilvl w:val="0"/>
          <w:numId w:val="10"/>
        </w:numPr>
      </w:pPr>
      <w:r>
        <w:t>Domain controller must be started first.</w:t>
      </w:r>
    </w:p>
    <w:p w14:paraId="7A95EC4A" w14:textId="7989FD14" w:rsidR="0067061F" w:rsidRDefault="0067061F" w:rsidP="0067061F">
      <w:pPr>
        <w:pStyle w:val="ListParagraph"/>
        <w:numPr>
          <w:ilvl w:val="0"/>
          <w:numId w:val="10"/>
        </w:numPr>
      </w:pPr>
      <w:r>
        <w:t xml:space="preserve">To START JBoss on </w:t>
      </w:r>
      <w:r w:rsidR="00AF1088">
        <w:t>host1</w:t>
      </w:r>
      <w:r>
        <w:t>:</w:t>
      </w:r>
    </w:p>
    <w:p w14:paraId="102686F7" w14:textId="54572E87" w:rsidR="0067061F" w:rsidRDefault="0067061F" w:rsidP="0067061F">
      <w:pPr>
        <w:pStyle w:val="ListParagraph"/>
        <w:numPr>
          <w:ilvl w:val="1"/>
          <w:numId w:val="10"/>
        </w:numPr>
      </w:pPr>
      <w:proofErr w:type="spellStart"/>
      <w:r>
        <w:t>ssh</w:t>
      </w:r>
      <w:proofErr w:type="spellEnd"/>
      <w:r>
        <w:t xml:space="preserve"> into the machine</w:t>
      </w:r>
    </w:p>
    <w:p w14:paraId="3FD47347" w14:textId="2FA0D2AD" w:rsidR="0067061F" w:rsidRDefault="0067061F" w:rsidP="0067061F">
      <w:pPr>
        <w:pStyle w:val="ListParagraph"/>
        <w:numPr>
          <w:ilvl w:val="1"/>
          <w:numId w:val="10"/>
        </w:numPr>
      </w:pPr>
      <w:r>
        <w:t>Run the following command</w:t>
      </w:r>
    </w:p>
    <w:p w14:paraId="5F3DAAC8" w14:textId="5F17372C" w:rsidR="0067061F" w:rsidRDefault="0067061F" w:rsidP="0067061F">
      <w:pPr>
        <w:pStyle w:val="ListParagraph"/>
        <w:ind w:left="1440"/>
      </w:pPr>
      <w:r>
        <w:t xml:space="preserve">starthost.sh </w:t>
      </w:r>
      <w:r w:rsidR="00AF1088">
        <w:t>${DOMAIN}</w:t>
      </w:r>
      <w:r>
        <w:t xml:space="preserve"> host1</w:t>
      </w:r>
    </w:p>
    <w:p w14:paraId="53F6DA20" w14:textId="77777777" w:rsidR="0067061F" w:rsidRDefault="0067061F" w:rsidP="0067061F"/>
    <w:p w14:paraId="1ED4EE18" w14:textId="06940FE3" w:rsidR="0067061F" w:rsidRDefault="0067061F" w:rsidP="0067061F">
      <w:pPr>
        <w:pStyle w:val="ListParagraph"/>
        <w:numPr>
          <w:ilvl w:val="0"/>
          <w:numId w:val="10"/>
        </w:numPr>
      </w:pPr>
      <w:r>
        <w:t xml:space="preserve">To START JBoss on </w:t>
      </w:r>
      <w:r w:rsidR="00AF1088">
        <w:t>host2</w:t>
      </w:r>
      <w:r>
        <w:t>:</w:t>
      </w:r>
    </w:p>
    <w:p w14:paraId="69BED034" w14:textId="77777777" w:rsidR="0067061F" w:rsidRDefault="0067061F" w:rsidP="0067061F">
      <w:pPr>
        <w:pStyle w:val="ListParagraph"/>
        <w:numPr>
          <w:ilvl w:val="1"/>
          <w:numId w:val="10"/>
        </w:numPr>
      </w:pPr>
      <w:proofErr w:type="spellStart"/>
      <w:r>
        <w:t>ssh</w:t>
      </w:r>
      <w:proofErr w:type="spellEnd"/>
      <w:r>
        <w:t xml:space="preserve"> into the machine</w:t>
      </w:r>
    </w:p>
    <w:p w14:paraId="584651A7" w14:textId="77777777" w:rsidR="0067061F" w:rsidRDefault="0067061F" w:rsidP="0067061F">
      <w:pPr>
        <w:pStyle w:val="ListParagraph"/>
        <w:numPr>
          <w:ilvl w:val="1"/>
          <w:numId w:val="10"/>
        </w:numPr>
      </w:pPr>
      <w:r>
        <w:t>Run the following command</w:t>
      </w:r>
    </w:p>
    <w:p w14:paraId="1CB749B0" w14:textId="59AF1C3E" w:rsidR="0067061F" w:rsidRDefault="0067061F" w:rsidP="0067061F">
      <w:pPr>
        <w:pStyle w:val="ListParagraph"/>
        <w:ind w:left="1440"/>
      </w:pPr>
      <w:r>
        <w:t xml:space="preserve">starthost.sh </w:t>
      </w:r>
      <w:r w:rsidR="00AF1088">
        <w:t xml:space="preserve">${DOMAIN} </w:t>
      </w:r>
      <w:r>
        <w:t>host2</w:t>
      </w:r>
    </w:p>
    <w:p w14:paraId="58782183" w14:textId="77777777" w:rsidR="0067061F" w:rsidRDefault="0067061F" w:rsidP="0067061F">
      <w:pPr>
        <w:pStyle w:val="ListParagraph"/>
        <w:ind w:left="1440"/>
      </w:pPr>
    </w:p>
    <w:p w14:paraId="4E2031D4" w14:textId="5CD86FA6" w:rsidR="0067061F" w:rsidRDefault="0067061F" w:rsidP="0067061F">
      <w:pPr>
        <w:pStyle w:val="ListParagraph"/>
        <w:numPr>
          <w:ilvl w:val="0"/>
          <w:numId w:val="10"/>
        </w:numPr>
      </w:pPr>
      <w:r>
        <w:t xml:space="preserve">To STOP JBoss on </w:t>
      </w:r>
      <w:r w:rsidR="00AF1088">
        <w:t>host1</w:t>
      </w:r>
      <w:r>
        <w:t>:</w:t>
      </w:r>
    </w:p>
    <w:p w14:paraId="44247B84" w14:textId="77777777" w:rsidR="0067061F" w:rsidRDefault="0067061F" w:rsidP="0067061F">
      <w:pPr>
        <w:pStyle w:val="ListParagraph"/>
        <w:numPr>
          <w:ilvl w:val="1"/>
          <w:numId w:val="10"/>
        </w:numPr>
      </w:pPr>
      <w:proofErr w:type="spellStart"/>
      <w:r>
        <w:t>ssh</w:t>
      </w:r>
      <w:proofErr w:type="spellEnd"/>
      <w:r>
        <w:t xml:space="preserve"> into the machine</w:t>
      </w:r>
    </w:p>
    <w:p w14:paraId="46A34734" w14:textId="77777777" w:rsidR="0067061F" w:rsidRDefault="0067061F" w:rsidP="0067061F">
      <w:pPr>
        <w:pStyle w:val="ListParagraph"/>
        <w:numPr>
          <w:ilvl w:val="1"/>
          <w:numId w:val="10"/>
        </w:numPr>
      </w:pPr>
      <w:r>
        <w:t>Run the following command</w:t>
      </w:r>
    </w:p>
    <w:p w14:paraId="00EF5DFA" w14:textId="5386DBDC" w:rsidR="0067061F" w:rsidRDefault="0067061F" w:rsidP="0067061F">
      <w:pPr>
        <w:pStyle w:val="ListParagraph"/>
        <w:ind w:left="1440"/>
      </w:pPr>
      <w:r>
        <w:t xml:space="preserve">stophost.sh </w:t>
      </w:r>
      <w:r w:rsidR="00AF1088">
        <w:t xml:space="preserve">${DOMAIN} </w:t>
      </w:r>
      <w:r>
        <w:t>host1</w:t>
      </w:r>
    </w:p>
    <w:p w14:paraId="4F993DD1" w14:textId="12B7C778" w:rsidR="0067061F" w:rsidRDefault="0067061F" w:rsidP="0067061F">
      <w:pPr>
        <w:pStyle w:val="ListParagraph"/>
        <w:numPr>
          <w:ilvl w:val="0"/>
          <w:numId w:val="10"/>
        </w:numPr>
      </w:pPr>
      <w:r>
        <w:t xml:space="preserve">To STOP JBoss on </w:t>
      </w:r>
      <w:r w:rsidR="00AF1088">
        <w:t>host2</w:t>
      </w:r>
      <w:r>
        <w:t>:</w:t>
      </w:r>
    </w:p>
    <w:p w14:paraId="44E54BD9" w14:textId="77777777" w:rsidR="0067061F" w:rsidRDefault="0067061F" w:rsidP="0067061F">
      <w:pPr>
        <w:pStyle w:val="ListParagraph"/>
        <w:numPr>
          <w:ilvl w:val="1"/>
          <w:numId w:val="10"/>
        </w:numPr>
      </w:pPr>
      <w:proofErr w:type="spellStart"/>
      <w:r>
        <w:t>ssh</w:t>
      </w:r>
      <w:proofErr w:type="spellEnd"/>
      <w:r>
        <w:t xml:space="preserve"> into the machine</w:t>
      </w:r>
    </w:p>
    <w:p w14:paraId="2B9BA444" w14:textId="77777777" w:rsidR="0067061F" w:rsidRDefault="0067061F" w:rsidP="0067061F">
      <w:pPr>
        <w:pStyle w:val="ListParagraph"/>
        <w:numPr>
          <w:ilvl w:val="1"/>
          <w:numId w:val="10"/>
        </w:numPr>
      </w:pPr>
      <w:r>
        <w:t>Run the following command</w:t>
      </w:r>
    </w:p>
    <w:p w14:paraId="0CF995C7" w14:textId="51ADC747" w:rsidR="0067061F" w:rsidRDefault="0067061F" w:rsidP="0067061F">
      <w:pPr>
        <w:pStyle w:val="ListParagraph"/>
        <w:ind w:left="1440"/>
      </w:pPr>
      <w:r>
        <w:t xml:space="preserve">stophost.sh </w:t>
      </w:r>
      <w:r w:rsidR="00AF1088">
        <w:t xml:space="preserve">${DOMAIN} </w:t>
      </w:r>
      <w:r>
        <w:t>host2</w:t>
      </w:r>
    </w:p>
    <w:p w14:paraId="7C018660" w14:textId="77777777" w:rsidR="0067061F" w:rsidRDefault="0067061F" w:rsidP="00E05F99"/>
    <w:p w14:paraId="70C5BA1F" w14:textId="3F3C51A7" w:rsidR="00E05F99" w:rsidRDefault="00E05F99" w:rsidP="00E05F99">
      <w:pPr>
        <w:pStyle w:val="Heading2"/>
      </w:pPr>
      <w:r>
        <w:lastRenderedPageBreak/>
        <w:t>C</w:t>
      </w:r>
      <w:r w:rsidR="00C053E1">
        <w:t>reate JBoss Management user</w:t>
      </w:r>
    </w:p>
    <w:p w14:paraId="70C5BA20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>Change directory to $JBOSS_HOME/bin</w:t>
      </w:r>
    </w:p>
    <w:p w14:paraId="70C5BA21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 xml:space="preserve">Run </w:t>
      </w:r>
      <w:r w:rsidRPr="00E05F99">
        <w:t>add-user.sh</w:t>
      </w:r>
    </w:p>
    <w:p w14:paraId="70C5BA22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>Press Enter to use default (a. Management)</w:t>
      </w:r>
    </w:p>
    <w:p w14:paraId="70C5BA23" w14:textId="77777777" w:rsidR="00E05F99" w:rsidRDefault="00E05F99" w:rsidP="00E05F99">
      <w:pPr>
        <w:pStyle w:val="ListParagraph"/>
      </w:pPr>
      <w:r>
        <w:rPr>
          <w:noProof/>
        </w:rPr>
        <w:drawing>
          <wp:inline distT="0" distB="0" distL="0" distR="0" wp14:anchorId="70C5BA49" wp14:editId="70C5BA4A">
            <wp:extent cx="3942857" cy="6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A24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>Enter username</w:t>
      </w:r>
    </w:p>
    <w:p w14:paraId="70C5BA25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>Enter password.  Password must meet minimum requirement (At least 1 cap letter, 1 number, 1 symbol)</w:t>
      </w:r>
    </w:p>
    <w:p w14:paraId="70C5BA26" w14:textId="77777777" w:rsidR="00E05F99" w:rsidRDefault="00E05F99" w:rsidP="0067061F">
      <w:pPr>
        <w:pStyle w:val="ListParagraph"/>
        <w:numPr>
          <w:ilvl w:val="0"/>
          <w:numId w:val="10"/>
        </w:numPr>
      </w:pPr>
      <w:r>
        <w:t>Re-enter password</w:t>
      </w:r>
    </w:p>
    <w:p w14:paraId="70C5BA27" w14:textId="785FC73A" w:rsidR="00E05F99" w:rsidRDefault="008A2B80" w:rsidP="0067061F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Specify the Group if applicable</w:t>
      </w:r>
    </w:p>
    <w:p w14:paraId="70C5BA28" w14:textId="5F124CFA" w:rsidR="00E05F99" w:rsidRDefault="00F4236F" w:rsidP="0067061F">
      <w:pPr>
        <w:pStyle w:val="ListParagraph"/>
        <w:numPr>
          <w:ilvl w:val="0"/>
          <w:numId w:val="10"/>
        </w:numPr>
      </w:pPr>
      <w:r>
        <w:t xml:space="preserve">Confirm </w:t>
      </w:r>
      <w:r w:rsidR="00E05F99">
        <w:t xml:space="preserve">if </w:t>
      </w:r>
      <w:r>
        <w:t>information</w:t>
      </w:r>
      <w:r w:rsidR="00E05F99">
        <w:t xml:space="preserve"> is correct </w:t>
      </w:r>
    </w:p>
    <w:p w14:paraId="70C5BA29" w14:textId="77777777" w:rsidR="007353C6" w:rsidRDefault="007353C6" w:rsidP="007353C6">
      <w:r>
        <w:rPr>
          <w:noProof/>
        </w:rPr>
        <w:drawing>
          <wp:inline distT="0" distB="0" distL="0" distR="0" wp14:anchorId="70C5BA4B" wp14:editId="70C5BA4C">
            <wp:extent cx="685800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A2A" w14:textId="7EAA2CFA" w:rsidR="00E05F99" w:rsidRDefault="00F4236F" w:rsidP="0067061F">
      <w:pPr>
        <w:pStyle w:val="ListParagraph"/>
        <w:numPr>
          <w:ilvl w:val="0"/>
          <w:numId w:val="10"/>
        </w:numPr>
      </w:pPr>
      <w:r>
        <w:t xml:space="preserve">Enter </w:t>
      </w:r>
      <w:r w:rsidR="00BB035D">
        <w:t>YES</w:t>
      </w:r>
      <w:r w:rsidR="00E05F99">
        <w:t xml:space="preserve"> </w:t>
      </w:r>
      <w:r w:rsidR="007353C6">
        <w:t xml:space="preserve">for the </w:t>
      </w:r>
      <w:r>
        <w:t xml:space="preserve">question if the new user going to be used for one AS process to connect to another </w:t>
      </w:r>
      <w:r w:rsidR="007353C6">
        <w:t>AS process.</w:t>
      </w:r>
    </w:p>
    <w:p w14:paraId="7DDE19FA" w14:textId="4C977F6F" w:rsidR="00F4236F" w:rsidRDefault="00F4236F" w:rsidP="0067061F">
      <w:pPr>
        <w:pStyle w:val="ListParagraph"/>
        <w:numPr>
          <w:ilvl w:val="0"/>
          <w:numId w:val="10"/>
        </w:numPr>
      </w:pPr>
      <w:r>
        <w:t>Record the Secret value.</w:t>
      </w:r>
    </w:p>
    <w:p w14:paraId="70C5BA2B" w14:textId="184F84DB" w:rsidR="007353C6" w:rsidRDefault="007353C6" w:rsidP="0067061F">
      <w:pPr>
        <w:pStyle w:val="ListParagraph"/>
        <w:numPr>
          <w:ilvl w:val="0"/>
          <w:numId w:val="10"/>
        </w:numPr>
      </w:pPr>
      <w:r>
        <w:t xml:space="preserve">Copy the file </w:t>
      </w:r>
      <w:proofErr w:type="spellStart"/>
      <w:r w:rsidRPr="007353C6">
        <w:t>mgmt-users.properties</w:t>
      </w:r>
      <w:proofErr w:type="spellEnd"/>
      <w:r w:rsidR="00937304">
        <w:t>, mgmt.-</w:t>
      </w:r>
      <w:proofErr w:type="spellStart"/>
      <w:r w:rsidR="00937304">
        <w:t>groups.properties</w:t>
      </w:r>
      <w:proofErr w:type="spellEnd"/>
      <w:r w:rsidRPr="007353C6">
        <w:t xml:space="preserve"> </w:t>
      </w:r>
      <w:r>
        <w:t>from $JBOSS_HOME/domain/configuration to $HOME/</w:t>
      </w:r>
      <w:r w:rsidR="00AF1088">
        <w:t>domains/${DOMAIN}</w:t>
      </w:r>
      <w:r>
        <w:t>/configuration</w:t>
      </w:r>
    </w:p>
    <w:p w14:paraId="70C5BA2C" w14:textId="77777777" w:rsidR="007353C6" w:rsidRDefault="007353C6" w:rsidP="007353C6"/>
    <w:p w14:paraId="70C5BA2D" w14:textId="7E166952" w:rsidR="007353C6" w:rsidRDefault="007353C6" w:rsidP="007353C6">
      <w:pPr>
        <w:pStyle w:val="Heading2"/>
      </w:pPr>
      <w:r>
        <w:t>Change JBo</w:t>
      </w:r>
      <w:r w:rsidR="00C053E1">
        <w:t>ss Management user password</w:t>
      </w:r>
    </w:p>
    <w:p w14:paraId="70C5BA2E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Change directory to $JBOSS_HOME/bin</w:t>
      </w:r>
    </w:p>
    <w:p w14:paraId="70C5BA2F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 xml:space="preserve">Run </w:t>
      </w:r>
      <w:r w:rsidRPr="00E05F99">
        <w:t>add-user.sh</w:t>
      </w:r>
    </w:p>
    <w:p w14:paraId="70C5BA30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Press Enter to use default (a. Management)</w:t>
      </w:r>
    </w:p>
    <w:p w14:paraId="70C5BA31" w14:textId="77777777" w:rsidR="007353C6" w:rsidRDefault="007353C6" w:rsidP="007353C6">
      <w:pPr>
        <w:pStyle w:val="ListParagraph"/>
      </w:pPr>
      <w:r>
        <w:rPr>
          <w:noProof/>
        </w:rPr>
        <w:drawing>
          <wp:inline distT="0" distB="0" distL="0" distR="0" wp14:anchorId="70C5BA4D" wp14:editId="70C5BA4E">
            <wp:extent cx="3942857" cy="6857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A32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Enter username (use existing username to change password)</w:t>
      </w:r>
    </w:p>
    <w:p w14:paraId="70C5BA33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Enter yes to update</w:t>
      </w:r>
    </w:p>
    <w:p w14:paraId="70C5BA34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Enter password.  Password must meet minimum requirement (At least 1 cap letter, 1 number, 1 symbol)</w:t>
      </w:r>
    </w:p>
    <w:p w14:paraId="70C5BA35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Re-enter password</w:t>
      </w:r>
    </w:p>
    <w:p w14:paraId="70C5BA36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Leave blank for Group</w:t>
      </w:r>
    </w:p>
    <w:p w14:paraId="70C5BA37" w14:textId="77777777" w:rsidR="007353C6" w:rsidRDefault="007353C6" w:rsidP="007353C6">
      <w:r>
        <w:rPr>
          <w:noProof/>
        </w:rPr>
        <w:drawing>
          <wp:inline distT="0" distB="0" distL="0" distR="0" wp14:anchorId="70C5BA4F" wp14:editId="70C5BA50">
            <wp:extent cx="68580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A38" w14:textId="77777777" w:rsidR="007353C6" w:rsidRDefault="007353C6" w:rsidP="007353C6">
      <w:pPr>
        <w:pStyle w:val="ListParagraph"/>
        <w:numPr>
          <w:ilvl w:val="0"/>
          <w:numId w:val="4"/>
        </w:numPr>
      </w:pPr>
      <w:r>
        <w:t>Enter no for connect to another AS process.</w:t>
      </w:r>
    </w:p>
    <w:p w14:paraId="70C5BA39" w14:textId="068539EC" w:rsidR="007353C6" w:rsidRDefault="007353C6" w:rsidP="007353C6">
      <w:pPr>
        <w:pStyle w:val="ListParagraph"/>
        <w:numPr>
          <w:ilvl w:val="0"/>
          <w:numId w:val="4"/>
        </w:numPr>
      </w:pPr>
      <w:r>
        <w:t xml:space="preserve">Copy the file </w:t>
      </w:r>
      <w:proofErr w:type="spellStart"/>
      <w:r w:rsidRPr="007353C6">
        <w:t>mgmt-users.properties</w:t>
      </w:r>
      <w:proofErr w:type="spellEnd"/>
      <w:r w:rsidR="009100BD">
        <w:t xml:space="preserve">, </w:t>
      </w:r>
      <w:proofErr w:type="spellStart"/>
      <w:r w:rsidR="009100BD">
        <w:t>mgmt</w:t>
      </w:r>
      <w:r w:rsidR="00937304">
        <w:t>-groups.properties</w:t>
      </w:r>
      <w:proofErr w:type="spellEnd"/>
      <w:r w:rsidRPr="007353C6">
        <w:t xml:space="preserve"> </w:t>
      </w:r>
      <w:r>
        <w:t>from $JBOSS_HOME/domain/configuration to $HOME/</w:t>
      </w:r>
      <w:r w:rsidR="00AF1088">
        <w:t>domains/${DOMAIN}</w:t>
      </w:r>
      <w:r>
        <w:t>/configuration</w:t>
      </w:r>
    </w:p>
    <w:p w14:paraId="70C5BA3A" w14:textId="77777777" w:rsidR="007353C6" w:rsidRDefault="007353C6" w:rsidP="007353C6"/>
    <w:p w14:paraId="70C5BA3B" w14:textId="2EF8ECFB" w:rsidR="00AC0BF1" w:rsidRDefault="0047041F" w:rsidP="00AC0BF1">
      <w:pPr>
        <w:pStyle w:val="Heading2"/>
      </w:pPr>
      <w:r>
        <w:t>Create JBoss Application user</w:t>
      </w:r>
    </w:p>
    <w:p w14:paraId="70C5BA3C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>Change directory to $JBOSS_HOME/bin</w:t>
      </w:r>
    </w:p>
    <w:p w14:paraId="70C5BA3D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 xml:space="preserve">Run </w:t>
      </w:r>
      <w:r w:rsidRPr="00E05F99">
        <w:t>add-user.sh</w:t>
      </w:r>
    </w:p>
    <w:p w14:paraId="70C5BA3E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 xml:space="preserve">Enter b to </w:t>
      </w:r>
      <w:r w:rsidR="008B77B4">
        <w:t>create</w:t>
      </w:r>
      <w:r>
        <w:t xml:space="preserve"> Application</w:t>
      </w:r>
      <w:r w:rsidR="008B77B4">
        <w:t xml:space="preserve"> User</w:t>
      </w:r>
    </w:p>
    <w:p w14:paraId="70C5BA3F" w14:textId="77777777" w:rsidR="00AC0BF1" w:rsidRDefault="00AC0BF1" w:rsidP="00AC0BF1">
      <w:pPr>
        <w:pStyle w:val="ListParagraph"/>
      </w:pPr>
      <w:r>
        <w:rPr>
          <w:noProof/>
        </w:rPr>
        <w:drawing>
          <wp:inline distT="0" distB="0" distL="0" distR="0" wp14:anchorId="70C5BA51" wp14:editId="70C5BA52">
            <wp:extent cx="3942857" cy="6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BA40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>Enter username</w:t>
      </w:r>
    </w:p>
    <w:p w14:paraId="70C5BA41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>Enter password.  Password must meet minimum requirement (At least 1 cap letter, 1 number, 1 symbol)</w:t>
      </w:r>
    </w:p>
    <w:p w14:paraId="70C5BA42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>Re-enter password</w:t>
      </w:r>
    </w:p>
    <w:p w14:paraId="70C5BA43" w14:textId="4A110C4A" w:rsidR="00AC0BF1" w:rsidRDefault="001C14AA" w:rsidP="00AC0BF1">
      <w:pPr>
        <w:pStyle w:val="ListParagraph"/>
        <w:numPr>
          <w:ilvl w:val="0"/>
          <w:numId w:val="5"/>
        </w:numPr>
      </w:pPr>
      <w:r>
        <w:t>Enter “guest”</w:t>
      </w:r>
      <w:r w:rsidR="00AC0BF1">
        <w:t xml:space="preserve"> for Group</w:t>
      </w:r>
    </w:p>
    <w:p w14:paraId="70C5BA44" w14:textId="77777777" w:rsidR="00AC0BF1" w:rsidRDefault="00AC0BF1" w:rsidP="00AC0BF1">
      <w:pPr>
        <w:pStyle w:val="ListParagraph"/>
        <w:numPr>
          <w:ilvl w:val="0"/>
          <w:numId w:val="5"/>
        </w:numPr>
      </w:pPr>
      <w:r>
        <w:t xml:space="preserve">Enter Y if everything is correct </w:t>
      </w:r>
    </w:p>
    <w:p w14:paraId="70C5BA45" w14:textId="77777777" w:rsidR="00AC0BF1" w:rsidRDefault="00AC0BF1" w:rsidP="00AC0BF1">
      <w:r>
        <w:rPr>
          <w:noProof/>
        </w:rPr>
        <w:lastRenderedPageBreak/>
        <w:drawing>
          <wp:inline distT="0" distB="0" distL="0" distR="0" wp14:anchorId="70C5BA53" wp14:editId="70C5BA54">
            <wp:extent cx="6858000" cy="35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984" w14:textId="45574565" w:rsidR="00AB5EE8" w:rsidRDefault="00AB5EE8" w:rsidP="00AB5EE8">
      <w:pPr>
        <w:pStyle w:val="ListParagraph"/>
        <w:numPr>
          <w:ilvl w:val="0"/>
          <w:numId w:val="5"/>
        </w:numPr>
      </w:pPr>
      <w:r>
        <w:t>Enter YES for the question if the new user going to be used for one AS process to connect to another AS process.</w:t>
      </w:r>
    </w:p>
    <w:p w14:paraId="4E72D4C3" w14:textId="5E187F4C" w:rsidR="00AB5EE8" w:rsidRDefault="001C14AA" w:rsidP="00AB5EE8">
      <w:pPr>
        <w:pStyle w:val="ListParagraph"/>
        <w:numPr>
          <w:ilvl w:val="0"/>
          <w:numId w:val="5"/>
        </w:numPr>
      </w:pPr>
      <w:r>
        <w:t>Record the Secret value to be used later.</w:t>
      </w:r>
    </w:p>
    <w:p w14:paraId="70C5BA47" w14:textId="2115BC64" w:rsidR="00AC0BF1" w:rsidRDefault="00AC0BF1" w:rsidP="00AC0BF1">
      <w:pPr>
        <w:pStyle w:val="ListParagraph"/>
        <w:numPr>
          <w:ilvl w:val="0"/>
          <w:numId w:val="5"/>
        </w:numPr>
      </w:pPr>
      <w:r>
        <w:t xml:space="preserve">Copy the file </w:t>
      </w:r>
      <w:r w:rsidR="008B77B4">
        <w:t>application</w:t>
      </w:r>
      <w:r w:rsidRPr="007353C6">
        <w:t>-</w:t>
      </w:r>
      <w:proofErr w:type="spellStart"/>
      <w:r w:rsidRPr="007353C6">
        <w:t>users.properties</w:t>
      </w:r>
      <w:proofErr w:type="spellEnd"/>
      <w:r w:rsidR="00937304">
        <w:t>, application-</w:t>
      </w:r>
      <w:proofErr w:type="spellStart"/>
      <w:r w:rsidR="00937304">
        <w:t>roles.properties</w:t>
      </w:r>
      <w:proofErr w:type="spellEnd"/>
      <w:r w:rsidRPr="007353C6">
        <w:t xml:space="preserve"> </w:t>
      </w:r>
      <w:r>
        <w:t>from $JBOSS_HOME/domain/configuration to $HOME/</w:t>
      </w:r>
      <w:r w:rsidR="00AF1088">
        <w:t>domains/${DOMAIN}</w:t>
      </w:r>
      <w:r>
        <w:t>/configuration</w:t>
      </w:r>
    </w:p>
    <w:p w14:paraId="70C5BA48" w14:textId="77777777" w:rsidR="00AC0BF1" w:rsidRDefault="00AC0BF1" w:rsidP="007353C6"/>
    <w:p w14:paraId="0313383C" w14:textId="77777777" w:rsidR="007775BE" w:rsidRDefault="007775BE" w:rsidP="007353C6"/>
    <w:sectPr w:rsidR="007775BE" w:rsidSect="00F704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326"/>
    <w:multiLevelType w:val="hybridMultilevel"/>
    <w:tmpl w:val="A2F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0B26"/>
    <w:multiLevelType w:val="hybridMultilevel"/>
    <w:tmpl w:val="3CE0C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5059D"/>
    <w:multiLevelType w:val="hybridMultilevel"/>
    <w:tmpl w:val="330003FE"/>
    <w:lvl w:ilvl="0" w:tplc="E146B7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1792037F"/>
    <w:multiLevelType w:val="hybridMultilevel"/>
    <w:tmpl w:val="3CE0C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E37AAF"/>
    <w:multiLevelType w:val="hybridMultilevel"/>
    <w:tmpl w:val="A2F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3ED5"/>
    <w:multiLevelType w:val="hybridMultilevel"/>
    <w:tmpl w:val="DD220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536CBC"/>
    <w:multiLevelType w:val="hybridMultilevel"/>
    <w:tmpl w:val="C4C08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7A4CF2"/>
    <w:multiLevelType w:val="hybridMultilevel"/>
    <w:tmpl w:val="C4C08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541D29"/>
    <w:multiLevelType w:val="hybridMultilevel"/>
    <w:tmpl w:val="A2F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C737C"/>
    <w:multiLevelType w:val="hybridMultilevel"/>
    <w:tmpl w:val="3CE0C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C33344"/>
    <w:multiLevelType w:val="hybridMultilevel"/>
    <w:tmpl w:val="A2F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C0CE8"/>
    <w:multiLevelType w:val="hybridMultilevel"/>
    <w:tmpl w:val="C1F4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A7"/>
    <w:rsid w:val="00035430"/>
    <w:rsid w:val="00044287"/>
    <w:rsid w:val="000460C7"/>
    <w:rsid w:val="00052B24"/>
    <w:rsid w:val="0005700B"/>
    <w:rsid w:val="00063F1A"/>
    <w:rsid w:val="000703A8"/>
    <w:rsid w:val="00074666"/>
    <w:rsid w:val="0008016A"/>
    <w:rsid w:val="00092C56"/>
    <w:rsid w:val="000B0FA4"/>
    <w:rsid w:val="000C1104"/>
    <w:rsid w:val="000C5087"/>
    <w:rsid w:val="000E15ED"/>
    <w:rsid w:val="000F0811"/>
    <w:rsid w:val="00116934"/>
    <w:rsid w:val="001319F8"/>
    <w:rsid w:val="00155F59"/>
    <w:rsid w:val="0017554A"/>
    <w:rsid w:val="0017742D"/>
    <w:rsid w:val="001810C8"/>
    <w:rsid w:val="001B1BF0"/>
    <w:rsid w:val="001C14AA"/>
    <w:rsid w:val="001D4C01"/>
    <w:rsid w:val="001D6E64"/>
    <w:rsid w:val="00202A51"/>
    <w:rsid w:val="00225308"/>
    <w:rsid w:val="002370F4"/>
    <w:rsid w:val="00261504"/>
    <w:rsid w:val="00264C86"/>
    <w:rsid w:val="00273892"/>
    <w:rsid w:val="00295FFD"/>
    <w:rsid w:val="002E6B9B"/>
    <w:rsid w:val="0030446B"/>
    <w:rsid w:val="0030673F"/>
    <w:rsid w:val="00310404"/>
    <w:rsid w:val="00321907"/>
    <w:rsid w:val="003A0D74"/>
    <w:rsid w:val="003B019A"/>
    <w:rsid w:val="003B5323"/>
    <w:rsid w:val="003B6BA7"/>
    <w:rsid w:val="003B6C7C"/>
    <w:rsid w:val="003C1D47"/>
    <w:rsid w:val="003D23A8"/>
    <w:rsid w:val="003D52C6"/>
    <w:rsid w:val="003E287F"/>
    <w:rsid w:val="003F4A1D"/>
    <w:rsid w:val="004315B2"/>
    <w:rsid w:val="00437E91"/>
    <w:rsid w:val="00440852"/>
    <w:rsid w:val="00455C84"/>
    <w:rsid w:val="00460DB6"/>
    <w:rsid w:val="004644D7"/>
    <w:rsid w:val="00467D5F"/>
    <w:rsid w:val="0047041F"/>
    <w:rsid w:val="00484A66"/>
    <w:rsid w:val="004975A9"/>
    <w:rsid w:val="004C03B6"/>
    <w:rsid w:val="004C0AC7"/>
    <w:rsid w:val="004C1A91"/>
    <w:rsid w:val="00515FF5"/>
    <w:rsid w:val="0053059B"/>
    <w:rsid w:val="00532BBC"/>
    <w:rsid w:val="00540E90"/>
    <w:rsid w:val="00550DBC"/>
    <w:rsid w:val="005824CA"/>
    <w:rsid w:val="00590DCC"/>
    <w:rsid w:val="005C7B2D"/>
    <w:rsid w:val="005F0600"/>
    <w:rsid w:val="00600A8C"/>
    <w:rsid w:val="00626C89"/>
    <w:rsid w:val="006472BF"/>
    <w:rsid w:val="0067061F"/>
    <w:rsid w:val="00675BBA"/>
    <w:rsid w:val="0068378B"/>
    <w:rsid w:val="006B1AE7"/>
    <w:rsid w:val="006B4AE6"/>
    <w:rsid w:val="006C43C4"/>
    <w:rsid w:val="006D6FEC"/>
    <w:rsid w:val="006F0ED8"/>
    <w:rsid w:val="006F2BBB"/>
    <w:rsid w:val="00706C45"/>
    <w:rsid w:val="007116FC"/>
    <w:rsid w:val="007353C6"/>
    <w:rsid w:val="007377B4"/>
    <w:rsid w:val="00743008"/>
    <w:rsid w:val="00743FAC"/>
    <w:rsid w:val="00756CD8"/>
    <w:rsid w:val="00762BFC"/>
    <w:rsid w:val="007775BE"/>
    <w:rsid w:val="00780D92"/>
    <w:rsid w:val="00787ABC"/>
    <w:rsid w:val="007A150F"/>
    <w:rsid w:val="007B5314"/>
    <w:rsid w:val="007C4866"/>
    <w:rsid w:val="007E77D0"/>
    <w:rsid w:val="0081511F"/>
    <w:rsid w:val="00831BAB"/>
    <w:rsid w:val="00875D21"/>
    <w:rsid w:val="008839ED"/>
    <w:rsid w:val="008A2B80"/>
    <w:rsid w:val="008B2F38"/>
    <w:rsid w:val="008B77B4"/>
    <w:rsid w:val="009100BD"/>
    <w:rsid w:val="009125A3"/>
    <w:rsid w:val="00937304"/>
    <w:rsid w:val="00940B49"/>
    <w:rsid w:val="009A2AA1"/>
    <w:rsid w:val="009C6ECD"/>
    <w:rsid w:val="009E38F9"/>
    <w:rsid w:val="009F7460"/>
    <w:rsid w:val="00A060E1"/>
    <w:rsid w:val="00A51A4E"/>
    <w:rsid w:val="00A66809"/>
    <w:rsid w:val="00A801AD"/>
    <w:rsid w:val="00A870A0"/>
    <w:rsid w:val="00A92AF1"/>
    <w:rsid w:val="00AA503B"/>
    <w:rsid w:val="00AB5EE8"/>
    <w:rsid w:val="00AC0BF1"/>
    <w:rsid w:val="00AE2A66"/>
    <w:rsid w:val="00AE4529"/>
    <w:rsid w:val="00AF1088"/>
    <w:rsid w:val="00AF32B8"/>
    <w:rsid w:val="00B074DF"/>
    <w:rsid w:val="00B11A5A"/>
    <w:rsid w:val="00B12166"/>
    <w:rsid w:val="00B13AF7"/>
    <w:rsid w:val="00B23393"/>
    <w:rsid w:val="00B3100E"/>
    <w:rsid w:val="00B366C3"/>
    <w:rsid w:val="00B425CF"/>
    <w:rsid w:val="00B43C09"/>
    <w:rsid w:val="00B47F8E"/>
    <w:rsid w:val="00B5352F"/>
    <w:rsid w:val="00B555E5"/>
    <w:rsid w:val="00B707F0"/>
    <w:rsid w:val="00B85F89"/>
    <w:rsid w:val="00BA5A87"/>
    <w:rsid w:val="00BB035D"/>
    <w:rsid w:val="00BB6493"/>
    <w:rsid w:val="00BD2D15"/>
    <w:rsid w:val="00BF6F86"/>
    <w:rsid w:val="00BF7F90"/>
    <w:rsid w:val="00C019A2"/>
    <w:rsid w:val="00C01D90"/>
    <w:rsid w:val="00C053E1"/>
    <w:rsid w:val="00C07347"/>
    <w:rsid w:val="00C17976"/>
    <w:rsid w:val="00C43453"/>
    <w:rsid w:val="00C43E19"/>
    <w:rsid w:val="00C4561E"/>
    <w:rsid w:val="00C5719D"/>
    <w:rsid w:val="00C57A2F"/>
    <w:rsid w:val="00C63BC1"/>
    <w:rsid w:val="00C63D39"/>
    <w:rsid w:val="00C669A5"/>
    <w:rsid w:val="00C8338B"/>
    <w:rsid w:val="00C83971"/>
    <w:rsid w:val="00C9541E"/>
    <w:rsid w:val="00CA62F1"/>
    <w:rsid w:val="00CB1DEF"/>
    <w:rsid w:val="00CB6080"/>
    <w:rsid w:val="00CC078B"/>
    <w:rsid w:val="00CD4A49"/>
    <w:rsid w:val="00CF1BA2"/>
    <w:rsid w:val="00D0208F"/>
    <w:rsid w:val="00D36F44"/>
    <w:rsid w:val="00D45BD6"/>
    <w:rsid w:val="00D72415"/>
    <w:rsid w:val="00D907F4"/>
    <w:rsid w:val="00D92893"/>
    <w:rsid w:val="00DA3B40"/>
    <w:rsid w:val="00DD0C2C"/>
    <w:rsid w:val="00E05F99"/>
    <w:rsid w:val="00E3176B"/>
    <w:rsid w:val="00E46E65"/>
    <w:rsid w:val="00E5737C"/>
    <w:rsid w:val="00F05ECD"/>
    <w:rsid w:val="00F16C36"/>
    <w:rsid w:val="00F22A23"/>
    <w:rsid w:val="00F24350"/>
    <w:rsid w:val="00F377DB"/>
    <w:rsid w:val="00F4236F"/>
    <w:rsid w:val="00F64F44"/>
    <w:rsid w:val="00F7043A"/>
    <w:rsid w:val="00F70C62"/>
    <w:rsid w:val="00F75579"/>
    <w:rsid w:val="00FA0507"/>
    <w:rsid w:val="00FE72A1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9A3"/>
  <w15:chartTrackingRefBased/>
  <w15:docId w15:val="{F0685D77-D367-4AEC-9ABF-CB23012A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83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://download.jboss.org/jbossas/7.1/jboss-as-7.1.1.Final/jboss-as-7.1.1.Final.zi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jboss.org/download-manager/file/jboss-eap-6.3.0.GA.zi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ong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A869234EB0D49826E5AC593818799" ma:contentTypeVersion="0" ma:contentTypeDescription="Create a new document." ma:contentTypeScope="" ma:versionID="43dbf2a4807f4e3181ba43382da0eb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F084-2D6E-4B09-8E43-723A9AA91F76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0946A0-15FB-4775-A063-8CC67ED0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855E1-C778-46BA-A947-1C66D371A1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ED238B-8928-4794-838C-94BD4984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44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Wong</dc:creator>
  <cp:keywords/>
  <dc:description/>
  <cp:lastModifiedBy>Derakshan, Nima</cp:lastModifiedBy>
  <cp:revision>12</cp:revision>
  <dcterms:created xsi:type="dcterms:W3CDTF">2015-03-23T12:26:00Z</dcterms:created>
  <dcterms:modified xsi:type="dcterms:W3CDTF">2015-03-23T13:10:00Z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0x010100CBCA869234EB0D49826E5AC593818799</vt:lpwstr>
  </property>
</Properties>
</file>